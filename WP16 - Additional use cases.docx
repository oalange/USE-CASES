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DCC" w:rsidRPr="00717AF3" w:rsidRDefault="00ED7DCC" w:rsidP="00ED7DCC">
      <w:pPr>
        <w:pStyle w:val="NoSpacing"/>
        <w:jc w:val="center"/>
        <w:rPr>
          <w:rFonts w:ascii="Calibri" w:hAnsi="Calibri" w:cs="Calibri"/>
          <w:b/>
          <w:sz w:val="28"/>
        </w:rPr>
      </w:pPr>
      <w:r w:rsidRPr="00717AF3">
        <w:rPr>
          <w:rFonts w:ascii="Calibri" w:hAnsi="Calibri" w:cs="Calibri"/>
          <w:b/>
          <w:sz w:val="28"/>
        </w:rPr>
        <w:t>Use cases WP16 Multi-scale laboratories</w:t>
      </w:r>
    </w:p>
    <w:p w:rsidR="00ED7DCC" w:rsidRPr="00717AF3" w:rsidRDefault="00ED7DCC" w:rsidP="00ED7DCC">
      <w:pPr>
        <w:pStyle w:val="NoSpacing"/>
        <w:jc w:val="center"/>
        <w:rPr>
          <w:rFonts w:ascii="Calibri" w:hAnsi="Calibri" w:cs="Calibri"/>
          <w:b/>
          <w:sz w:val="24"/>
        </w:rPr>
      </w:pPr>
    </w:p>
    <w:p w:rsidR="00ED7DCC" w:rsidRPr="00ED7DCC" w:rsidRDefault="00ED7DCC" w:rsidP="00ED7DCC">
      <w:pPr>
        <w:jc w:val="both"/>
        <w:rPr>
          <w:lang w:val="en-US"/>
        </w:rPr>
      </w:pPr>
      <w:bookmarkStart w:id="0" w:name="_Toc478392609"/>
      <w:r w:rsidRPr="00ED7DCC">
        <w:rPr>
          <w:lang w:val="en-US"/>
        </w:rPr>
        <w:t>Several conceptual use cases for interdisciplinary usage of the TCS datasets are imaginable: data on volcanic ash could be utilized by the aviation industry, meteorological institutes, and governments in decision making on the response to volcanic ash eruptions. The experimental rock physics and analogue model data could be used by scientists modelling sedimentary basin formation, and in the exploration for unconventional resources and geothermal energy. Paleomagnetic data could be used in charting geo-hazard frequency.</w:t>
      </w:r>
    </w:p>
    <w:p w:rsidR="00ED7DCC" w:rsidRDefault="00ED7DCC" w:rsidP="00ED7DCC">
      <w:pPr>
        <w:rPr>
          <w:lang w:val="en-US"/>
        </w:rPr>
      </w:pPr>
      <w:r w:rsidRPr="00ED7DCC">
        <w:rPr>
          <w:lang w:val="en-US"/>
        </w:rPr>
        <w:t>Some more specific and detailed technical use cases are given below. These descriptions apply to datasets that are already accessible via their applicable DOIs (for use cases 1 and 2).</w:t>
      </w:r>
    </w:p>
    <w:p w:rsidR="00F10A89" w:rsidRPr="00ED7DCC" w:rsidRDefault="00F10A89" w:rsidP="00ED7DCC">
      <w:pPr>
        <w:rPr>
          <w:lang w:val="en-US"/>
        </w:rPr>
      </w:pPr>
    </w:p>
    <w:p w:rsidR="00ED7DCC" w:rsidRPr="00717AF3" w:rsidRDefault="00ED7DCC" w:rsidP="00ED7DCC">
      <w:pPr>
        <w:pStyle w:val="Heading2"/>
        <w:numPr>
          <w:ilvl w:val="0"/>
          <w:numId w:val="0"/>
        </w:numPr>
        <w:tabs>
          <w:tab w:val="clear" w:pos="680"/>
          <w:tab w:val="clear" w:pos="7371"/>
        </w:tabs>
        <w:spacing w:after="0" w:line="240" w:lineRule="auto"/>
        <w:rPr>
          <w:rFonts w:ascii="Calibri" w:hAnsi="Calibri" w:cs="Calibri"/>
          <w:i/>
          <w:color w:val="FF0000"/>
          <w:sz w:val="24"/>
          <w:lang w:val="en-US"/>
        </w:rPr>
      </w:pPr>
      <w:r w:rsidRPr="00717AF3">
        <w:rPr>
          <w:rFonts w:ascii="Calibri" w:hAnsi="Calibri" w:cs="Calibri"/>
          <w:i/>
          <w:color w:val="FF0000"/>
          <w:sz w:val="24"/>
          <w:lang w:val="en-US"/>
        </w:rPr>
        <w:t>USE CASE 1: Material parameters</w:t>
      </w:r>
      <w:bookmarkEnd w:id="0"/>
    </w:p>
    <w:p w:rsidR="00ED7DCC" w:rsidRPr="00717AF3" w:rsidRDefault="00ED7DCC" w:rsidP="00ED7DCC">
      <w:pPr>
        <w:rPr>
          <w:lang w:val="en-US"/>
        </w:rPr>
      </w:pPr>
      <w:bookmarkStart w:id="1" w:name="_Toc478392610"/>
      <w:r w:rsidRPr="00717AF3">
        <w:rPr>
          <w:b/>
          <w:lang w:val="en-US"/>
        </w:rPr>
        <w:t>Use case name/topic</w:t>
      </w:r>
      <w:r w:rsidRPr="00717AF3">
        <w:rPr>
          <w:lang w:val="en-US"/>
        </w:rPr>
        <w:t>:</w:t>
      </w:r>
    </w:p>
    <w:p w:rsidR="00ED7DCC" w:rsidRPr="00717AF3" w:rsidRDefault="00ED7DCC" w:rsidP="00ED7DCC">
      <w:pPr>
        <w:spacing w:line="259" w:lineRule="auto"/>
        <w:rPr>
          <w:i/>
          <w:lang w:val="en-US"/>
        </w:rPr>
      </w:pPr>
      <w:r w:rsidRPr="00717AF3">
        <w:rPr>
          <w:i/>
          <w:lang w:val="en-US"/>
        </w:rPr>
        <w:t xml:space="preserve">Retrieve material parameters for setting up analog experiments </w:t>
      </w:r>
    </w:p>
    <w:p w:rsidR="00ED7DCC" w:rsidRPr="00717AF3" w:rsidRDefault="00ED7DCC" w:rsidP="00ED7DCC">
      <w:pPr>
        <w:rPr>
          <w:b/>
          <w:lang w:val="en-US"/>
        </w:rPr>
      </w:pPr>
    </w:p>
    <w:p w:rsidR="00ED7DCC" w:rsidRPr="00717AF3" w:rsidRDefault="00ED7DCC" w:rsidP="00ED7DCC">
      <w:pPr>
        <w:rPr>
          <w:lang w:val="en-US"/>
        </w:rPr>
      </w:pPr>
      <w:r w:rsidRPr="00717AF3">
        <w:rPr>
          <w:b/>
          <w:lang w:val="en-US"/>
        </w:rPr>
        <w:t>Use case domain</w:t>
      </w:r>
      <w:r w:rsidRPr="00717AF3">
        <w:rPr>
          <w:lang w:val="en-US"/>
        </w:rPr>
        <w:t xml:space="preserve"> </w:t>
      </w:r>
    </w:p>
    <w:p w:rsidR="00ED7DCC" w:rsidRPr="00717AF3" w:rsidRDefault="00ED7DCC" w:rsidP="00ED7DCC">
      <w:pPr>
        <w:spacing w:line="259" w:lineRule="auto"/>
        <w:rPr>
          <w:i/>
          <w:lang w:val="en-US"/>
        </w:rPr>
      </w:pPr>
      <w:r w:rsidRPr="00717AF3">
        <w:rPr>
          <w:lang w:val="en-US"/>
        </w:rPr>
        <w:t xml:space="preserve">This use case is focused on the domain of </w:t>
      </w:r>
      <w:r w:rsidRPr="00717AF3">
        <w:rPr>
          <w:i/>
          <w:lang w:val="en-US"/>
        </w:rPr>
        <w:t>Geodynamics</w:t>
      </w:r>
    </w:p>
    <w:p w:rsidR="00ED7DCC" w:rsidRPr="00717AF3" w:rsidRDefault="00ED7DCC" w:rsidP="00ED7DCC">
      <w:pPr>
        <w:rPr>
          <w:b/>
          <w:lang w:val="en-US"/>
        </w:rPr>
      </w:pPr>
    </w:p>
    <w:p w:rsidR="00ED7DCC" w:rsidRPr="00717AF3" w:rsidRDefault="00ED7DCC" w:rsidP="00ED7DCC">
      <w:pPr>
        <w:rPr>
          <w:lang w:val="en-US"/>
        </w:rPr>
      </w:pPr>
      <w:r w:rsidRPr="00717AF3">
        <w:rPr>
          <w:b/>
          <w:lang w:val="en-US"/>
        </w:rPr>
        <w:t>Use case description</w:t>
      </w:r>
      <w:r w:rsidRPr="00717AF3">
        <w:rPr>
          <w:lang w:val="en-US"/>
        </w:rPr>
        <w:t>.</w:t>
      </w:r>
    </w:p>
    <w:p w:rsidR="00ED7DCC" w:rsidRPr="00717AF3" w:rsidRDefault="00ED7DCC" w:rsidP="00ED7DCC">
      <w:pPr>
        <w:rPr>
          <w:i/>
          <w:lang w:val="en-US"/>
        </w:rPr>
      </w:pPr>
      <w:r w:rsidRPr="00717AF3">
        <w:rPr>
          <w:i/>
          <w:u w:val="single"/>
          <w:lang w:val="en-US"/>
        </w:rPr>
        <w:t>Problem</w:t>
      </w:r>
      <w:r w:rsidRPr="00717AF3">
        <w:rPr>
          <w:i/>
          <w:lang w:val="en-US"/>
        </w:rPr>
        <w:t>:</w:t>
      </w:r>
    </w:p>
    <w:p w:rsidR="00ED7DCC" w:rsidRPr="00717AF3" w:rsidRDefault="00ED7DCC" w:rsidP="00ED7DCC">
      <w:pPr>
        <w:rPr>
          <w:i/>
          <w:lang w:val="en-US"/>
        </w:rPr>
      </w:pPr>
      <w:r w:rsidRPr="00717AF3">
        <w:rPr>
          <w:i/>
          <w:lang w:val="en-US"/>
        </w:rPr>
        <w:t xml:space="preserve">As an &lt;analog modeler&gt; Graham wants to &lt; decide&gt;&lt; which material (brittle, ductile) is suitable for his experimental setup&gt;. </w:t>
      </w:r>
    </w:p>
    <w:p w:rsidR="00ED7DCC" w:rsidRPr="00717AF3" w:rsidRDefault="00ED7DCC" w:rsidP="00ED7DCC">
      <w:pPr>
        <w:rPr>
          <w:i/>
          <w:lang w:val="en-US"/>
        </w:rPr>
      </w:pPr>
      <w:r w:rsidRPr="00717AF3">
        <w:rPr>
          <w:i/>
          <w:u w:val="single"/>
          <w:lang w:val="en-US"/>
        </w:rPr>
        <w:t>Elucidation</w:t>
      </w:r>
      <w:r w:rsidRPr="00717AF3">
        <w:rPr>
          <w:i/>
          <w:lang w:val="en-US"/>
        </w:rPr>
        <w:t>:</w:t>
      </w:r>
    </w:p>
    <w:p w:rsidR="00ED7DCC" w:rsidRPr="00717AF3" w:rsidRDefault="00ED7DCC" w:rsidP="00ED7DCC">
      <w:pPr>
        <w:rPr>
          <w:i/>
          <w:lang w:val="en-US"/>
        </w:rPr>
      </w:pPr>
      <w:r w:rsidRPr="00717AF3">
        <w:rPr>
          <w:i/>
          <w:lang w:val="en-US"/>
        </w:rPr>
        <w:t>Friction and viscosity are crucial experimental parameters that can be influenced by a right choice of used materials.</w:t>
      </w:r>
    </w:p>
    <w:p w:rsidR="00ED7DCC" w:rsidRPr="00717AF3" w:rsidRDefault="00ED7DCC" w:rsidP="00ED7DCC">
      <w:pPr>
        <w:rPr>
          <w:i/>
          <w:lang w:val="en-US"/>
        </w:rPr>
      </w:pPr>
      <w:r w:rsidRPr="00717AF3">
        <w:rPr>
          <w:i/>
          <w:u w:val="single"/>
          <w:lang w:val="en-US"/>
        </w:rPr>
        <w:t>Persona</w:t>
      </w:r>
      <w:r w:rsidRPr="00717AF3">
        <w:rPr>
          <w:i/>
          <w:lang w:val="en-US"/>
        </w:rPr>
        <w:t>:</w:t>
      </w:r>
    </w:p>
    <w:p w:rsidR="00ED7DCC" w:rsidRPr="00717AF3" w:rsidRDefault="00ED7DCC" w:rsidP="00ED7DCC">
      <w:pPr>
        <w:rPr>
          <w:i/>
          <w:lang w:val="en-US"/>
        </w:rPr>
      </w:pPr>
      <w:r w:rsidRPr="00717AF3">
        <w:rPr>
          <w:i/>
          <w:lang w:val="en-US"/>
        </w:rPr>
        <w:t>Graham is a geologist. He usually uses a centrifuge for analogue modelling, which requires rather stiff materials (clay, plasticine). As his centrifuge broke down he now needs weaker materials to setup an experiment under normal gravity conditions.</w:t>
      </w:r>
    </w:p>
    <w:p w:rsidR="00ED7DCC" w:rsidRPr="00717AF3" w:rsidRDefault="00ED7DCC" w:rsidP="00ED7DCC">
      <w:pPr>
        <w:rPr>
          <w:i/>
          <w:lang w:val="en-US"/>
        </w:rPr>
      </w:pPr>
      <w:r w:rsidRPr="00717AF3">
        <w:rPr>
          <w:i/>
          <w:u w:val="single"/>
          <w:lang w:val="en-US"/>
        </w:rPr>
        <w:t>Supposed context</w:t>
      </w:r>
      <w:r w:rsidRPr="00717AF3">
        <w:rPr>
          <w:i/>
          <w:lang w:val="en-US"/>
        </w:rPr>
        <w:t>:</w:t>
      </w:r>
    </w:p>
    <w:p w:rsidR="00ED7DCC" w:rsidRPr="00717AF3" w:rsidRDefault="00ED7DCC" w:rsidP="00ED7DCC">
      <w:pPr>
        <w:rPr>
          <w:i/>
          <w:lang w:val="en-US"/>
        </w:rPr>
      </w:pPr>
      <w:r w:rsidRPr="00717AF3">
        <w:rPr>
          <w:i/>
          <w:lang w:val="en-US"/>
        </w:rPr>
        <w:t>Graham knows that EPOS might provide useful information for his setup. He is however not certain about the form of the available information (i.e. of  the data product), so he does not know whether</w:t>
      </w:r>
    </w:p>
    <w:p w:rsidR="00ED7DCC" w:rsidRPr="00717AF3" w:rsidRDefault="00ED7DCC" w:rsidP="00ED7DCC">
      <w:pPr>
        <w:numPr>
          <w:ilvl w:val="0"/>
          <w:numId w:val="19"/>
        </w:numPr>
        <w:suppressAutoHyphens/>
        <w:rPr>
          <w:lang w:val="en-US"/>
        </w:rPr>
      </w:pPr>
      <w:r w:rsidRPr="00717AF3">
        <w:rPr>
          <w:i/>
          <w:lang w:val="en-US"/>
        </w:rPr>
        <w:t>he will learn about the availability of data sets that can be used by him for further analysis to decide which materials are suitable, or</w:t>
      </w:r>
    </w:p>
    <w:p w:rsidR="00ED7DCC" w:rsidRPr="00717AF3" w:rsidRDefault="00ED7DCC" w:rsidP="00ED7DCC">
      <w:pPr>
        <w:numPr>
          <w:ilvl w:val="0"/>
          <w:numId w:val="19"/>
        </w:numPr>
        <w:suppressAutoHyphens/>
        <w:rPr>
          <w:lang w:val="en-US"/>
        </w:rPr>
      </w:pPr>
      <w:r w:rsidRPr="00717AF3">
        <w:rPr>
          <w:i/>
          <w:lang w:val="en-US"/>
        </w:rPr>
        <w:t>that he can consult a database or other piece of software to directly retrieve raw material values.</w:t>
      </w:r>
    </w:p>
    <w:p w:rsidR="00ED7DCC" w:rsidRPr="00717AF3" w:rsidRDefault="00ED7DCC" w:rsidP="00ED7DCC">
      <w:pPr>
        <w:rPr>
          <w:i/>
          <w:lang w:val="en-US"/>
        </w:rPr>
      </w:pPr>
      <w:r w:rsidRPr="00717AF3">
        <w:rPr>
          <w:i/>
          <w:lang w:val="en-US"/>
        </w:rPr>
        <w:t>So, he is unaware of the representation of the data that will be valuable to him.</w:t>
      </w:r>
    </w:p>
    <w:p w:rsidR="00ED7DCC" w:rsidRPr="00717AF3" w:rsidRDefault="00ED7DCC" w:rsidP="00ED7DCC">
      <w:pPr>
        <w:rPr>
          <w:i/>
          <w:lang w:val="en-US"/>
        </w:rPr>
      </w:pPr>
      <w:r w:rsidRPr="00717AF3">
        <w:rPr>
          <w:i/>
          <w:u w:val="single"/>
          <w:lang w:val="en-US"/>
        </w:rPr>
        <w:t>Result</w:t>
      </w:r>
      <w:r w:rsidRPr="00717AF3">
        <w:rPr>
          <w:i/>
          <w:lang w:val="en-US"/>
        </w:rPr>
        <w:t>:</w:t>
      </w:r>
    </w:p>
    <w:p w:rsidR="00ED7DCC" w:rsidRPr="00717AF3" w:rsidRDefault="00ED7DCC" w:rsidP="00ED7DCC">
      <w:pPr>
        <w:spacing w:line="259" w:lineRule="auto"/>
        <w:rPr>
          <w:i/>
          <w:lang w:val="en-US"/>
        </w:rPr>
      </w:pPr>
      <w:r w:rsidRPr="00717AF3">
        <w:rPr>
          <w:i/>
          <w:lang w:val="en-US"/>
        </w:rPr>
        <w:t>Graham has assessed and downloaded the data sets (and associated papers). He has decided on a suitable material, and moreover he has gained knowledge about the materials which he didn’t have before.</w:t>
      </w:r>
    </w:p>
    <w:p w:rsidR="00ED7DCC" w:rsidRPr="00717AF3" w:rsidRDefault="00ED7DCC" w:rsidP="00ED7DCC">
      <w:pPr>
        <w:rPr>
          <w:b/>
          <w:lang w:val="en-US"/>
        </w:rPr>
      </w:pPr>
    </w:p>
    <w:p w:rsidR="00ED7DCC" w:rsidRPr="00717AF3" w:rsidRDefault="00ED7DCC" w:rsidP="00ED7DCC">
      <w:pPr>
        <w:rPr>
          <w:lang w:val="en-US"/>
        </w:rPr>
      </w:pPr>
      <w:r w:rsidRPr="00717AF3">
        <w:rPr>
          <w:b/>
          <w:lang w:val="en-US"/>
        </w:rPr>
        <w:t>Actors involved in the use case</w:t>
      </w:r>
      <w:r w:rsidRPr="00717AF3">
        <w:rPr>
          <w:lang w:val="en-US"/>
        </w:rPr>
        <w:t xml:space="preserve"> A list of the actors who communicate with this use case.</w:t>
      </w:r>
    </w:p>
    <w:p w:rsidR="00ED7DCC" w:rsidRPr="00717AF3" w:rsidRDefault="00ED7DCC" w:rsidP="00ED7DCC">
      <w:pPr>
        <w:numPr>
          <w:ilvl w:val="0"/>
          <w:numId w:val="16"/>
        </w:numPr>
        <w:suppressAutoHyphens/>
        <w:rPr>
          <w:i/>
          <w:lang w:val="en-US"/>
        </w:rPr>
      </w:pPr>
      <w:r w:rsidRPr="00717AF3">
        <w:rPr>
          <w:i/>
          <w:lang w:val="en-US"/>
        </w:rPr>
        <w:t>Researcher (system user)</w:t>
      </w:r>
    </w:p>
    <w:p w:rsidR="00ED7DCC" w:rsidRPr="00717AF3" w:rsidRDefault="00ED7DCC" w:rsidP="00ED7DCC">
      <w:pPr>
        <w:spacing w:line="259" w:lineRule="auto"/>
        <w:rPr>
          <w:i/>
          <w:lang w:val="en-US"/>
        </w:rPr>
      </w:pPr>
      <w:r w:rsidRPr="00717AF3">
        <w:rPr>
          <w:i/>
          <w:lang w:val="en-US"/>
        </w:rPr>
        <w:t>Analog modeler</w:t>
      </w:r>
    </w:p>
    <w:p w:rsidR="00ED7DCC" w:rsidRPr="00717AF3" w:rsidRDefault="00ED7DCC" w:rsidP="00ED7DCC">
      <w:pPr>
        <w:spacing w:line="259" w:lineRule="auto"/>
        <w:rPr>
          <w:b/>
          <w:lang w:val="en-US"/>
        </w:rPr>
      </w:pPr>
    </w:p>
    <w:p w:rsidR="00ED7DCC" w:rsidRPr="00717AF3" w:rsidRDefault="00ED7DCC" w:rsidP="00ED7DCC">
      <w:pPr>
        <w:spacing w:line="259" w:lineRule="auto"/>
        <w:rPr>
          <w:i/>
          <w:lang w:val="en-US"/>
        </w:rPr>
      </w:pPr>
      <w:r w:rsidRPr="00717AF3">
        <w:rPr>
          <w:b/>
          <w:lang w:val="en-US"/>
        </w:rPr>
        <w:t>Priority</w:t>
      </w:r>
      <w:r w:rsidRPr="00717AF3">
        <w:rPr>
          <w:lang w:val="en-US"/>
        </w:rPr>
        <w:t xml:space="preserve">: </w:t>
      </w:r>
      <w:r w:rsidRPr="00717AF3">
        <w:rPr>
          <w:i/>
          <w:lang w:val="en-US"/>
        </w:rPr>
        <w:t>Medium</w:t>
      </w:r>
    </w:p>
    <w:p w:rsidR="00ED7DCC" w:rsidRPr="00717AF3" w:rsidRDefault="00ED7DCC" w:rsidP="00ED7DCC">
      <w:pPr>
        <w:rPr>
          <w:b/>
          <w:lang w:val="en-US"/>
        </w:rPr>
      </w:pPr>
    </w:p>
    <w:p w:rsidR="00ED7DCC" w:rsidRPr="00717AF3" w:rsidRDefault="00ED7DCC" w:rsidP="00ED7DCC">
      <w:pPr>
        <w:rPr>
          <w:lang w:val="en-US"/>
        </w:rPr>
      </w:pPr>
      <w:r w:rsidRPr="00717AF3">
        <w:rPr>
          <w:b/>
          <w:lang w:val="en-US"/>
        </w:rPr>
        <w:t>Pre-conditions</w:t>
      </w:r>
      <w:r w:rsidRPr="00717AF3">
        <w:rPr>
          <w:lang w:val="en-US"/>
        </w:rPr>
        <w:t>:</w:t>
      </w:r>
    </w:p>
    <w:p w:rsidR="00ED7DCC" w:rsidRPr="00717AF3" w:rsidRDefault="00ED7DCC" w:rsidP="00ED7DCC">
      <w:pPr>
        <w:spacing w:line="259" w:lineRule="auto"/>
        <w:rPr>
          <w:i/>
          <w:lang w:val="en-US"/>
        </w:rPr>
      </w:pPr>
      <w:r w:rsidRPr="00717AF3">
        <w:rPr>
          <w:i/>
          <w:lang w:val="en-US"/>
        </w:rPr>
        <w:t>&lt;analog modeler&gt; is logged in as a named user.</w:t>
      </w:r>
    </w:p>
    <w:p w:rsidR="00ED7DCC" w:rsidRPr="00717AF3" w:rsidRDefault="00ED7DCC" w:rsidP="00ED7DCC">
      <w:pPr>
        <w:rPr>
          <w:lang w:val="en-US"/>
        </w:rPr>
      </w:pPr>
      <w:r w:rsidRPr="00717AF3">
        <w:rPr>
          <w:b/>
          <w:lang w:val="en-US"/>
        </w:rPr>
        <w:lastRenderedPageBreak/>
        <w:t>Flow of events – user view</w:t>
      </w:r>
    </w:p>
    <w:p w:rsidR="00ED7DCC" w:rsidRPr="00717AF3" w:rsidRDefault="00ED7DCC" w:rsidP="00ED7DCC">
      <w:pPr>
        <w:rPr>
          <w:i/>
          <w:lang w:val="en-US"/>
        </w:rPr>
      </w:pPr>
      <w:r w:rsidRPr="00717AF3">
        <w:rPr>
          <w:lang w:val="en-US"/>
        </w:rPr>
        <w:t xml:space="preserve">Basic sequences and needed steps (user view) – </w:t>
      </w:r>
      <w:r w:rsidRPr="00717AF3">
        <w:rPr>
          <w:i/>
          <w:u w:val="single"/>
          <w:lang w:val="en-US"/>
        </w:rPr>
        <w:t>Full text search without pre-filtering</w:t>
      </w:r>
    </w:p>
    <w:p w:rsidR="00ED7DCC" w:rsidRPr="00717AF3" w:rsidRDefault="00ED7DCC" w:rsidP="00ED7DCC">
      <w:pPr>
        <w:numPr>
          <w:ilvl w:val="0"/>
          <w:numId w:val="17"/>
        </w:numPr>
        <w:suppressAutoHyphens/>
        <w:rPr>
          <w:i/>
          <w:lang w:val="en-US"/>
        </w:rPr>
      </w:pPr>
      <w:r w:rsidRPr="00717AF3">
        <w:rPr>
          <w:i/>
          <w:lang w:val="en-US"/>
        </w:rPr>
        <w:t xml:space="preserve">&lt;analog modeler&gt; is going to search for material properties. He searches directly for “viscosity material properties” with the aid of a generic text search box. </w:t>
      </w:r>
    </w:p>
    <w:p w:rsidR="00ED7DCC" w:rsidRPr="00717AF3" w:rsidRDefault="00ED7DCC" w:rsidP="00ED7DCC">
      <w:pPr>
        <w:numPr>
          <w:ilvl w:val="0"/>
          <w:numId w:val="17"/>
        </w:numPr>
        <w:suppressAutoHyphens/>
        <w:rPr>
          <w:lang w:val="en-US"/>
        </w:rPr>
      </w:pPr>
      <w:r w:rsidRPr="00717AF3">
        <w:rPr>
          <w:i/>
          <w:lang w:val="en-US"/>
        </w:rPr>
        <w:t>&lt;analog modeler&gt; applies a filter to the rather large result set by choosing from a keywords facet the combination of string values “viscoelasticity” and “analog models”.</w:t>
      </w:r>
    </w:p>
    <w:p w:rsidR="00ED7DCC" w:rsidRPr="00717AF3" w:rsidRDefault="00ED7DCC" w:rsidP="00ED7DCC">
      <w:pPr>
        <w:numPr>
          <w:ilvl w:val="0"/>
          <w:numId w:val="17"/>
        </w:numPr>
        <w:suppressAutoHyphens/>
        <w:rPr>
          <w:i/>
          <w:lang w:val="en-US"/>
        </w:rPr>
      </w:pPr>
      <w:r w:rsidRPr="00717AF3">
        <w:rPr>
          <w:i/>
          <w:lang w:val="en-US"/>
        </w:rPr>
        <w:t xml:space="preserve">&lt;analog modeler&gt; clicks in the updated result set on the entrance “GeoMod2008 materials benchmark: The ring shear test </w:t>
      </w:r>
      <w:r w:rsidRPr="00FD0A0B">
        <w:rPr>
          <w:i/>
          <w:lang w:val="en-US"/>
        </w:rPr>
        <w:t>dataset (</w:t>
      </w:r>
      <w:hyperlink r:id="rId5" w:tgtFrame="_blank" w:history="1">
        <w:r w:rsidRPr="00ED7DCC">
          <w:rPr>
            <w:rStyle w:val="Hyperlink"/>
            <w:rFonts w:eastAsia="Times"/>
            <w:i/>
            <w:color w:val="2F9B45"/>
            <w:shd w:val="clear" w:color="auto" w:fill="FFFFFF"/>
            <w:lang w:val="en-US"/>
          </w:rPr>
          <w:t>http://doi.org/doi:10.5880/GFZ.4.1.2016.002</w:t>
        </w:r>
      </w:hyperlink>
      <w:r w:rsidRPr="00FD0A0B">
        <w:rPr>
          <w:i/>
          <w:lang w:val="en-US"/>
        </w:rPr>
        <w:t>)”,</w:t>
      </w:r>
      <w:r w:rsidRPr="00717AF3">
        <w:rPr>
          <w:i/>
          <w:lang w:val="en-US"/>
        </w:rPr>
        <w:t xml:space="preserve"> which brings him to the landing page of this data product.</w:t>
      </w:r>
    </w:p>
    <w:p w:rsidR="00ED7DCC" w:rsidRPr="00717AF3" w:rsidRDefault="00ED7DCC" w:rsidP="00ED7DCC">
      <w:pPr>
        <w:numPr>
          <w:ilvl w:val="0"/>
          <w:numId w:val="17"/>
        </w:numPr>
        <w:suppressAutoHyphens/>
        <w:rPr>
          <w:i/>
          <w:lang w:val="en-US"/>
        </w:rPr>
      </w:pPr>
      <w:r w:rsidRPr="00717AF3">
        <w:rPr>
          <w:i/>
          <w:lang w:val="en-US"/>
        </w:rPr>
        <w:t>&lt;analog modeler&gt; assesses this data set by a) reading the abstract, b) viewing the inline iso19115 metadata, and c) reading the explanation of the dataset which is provided as a downloadable pdf (“</w:t>
      </w:r>
      <w:hyperlink r:id="rId6" w:history="1">
        <w:r w:rsidRPr="00717AF3">
          <w:rPr>
            <w:rStyle w:val="Hyperlink"/>
            <w:i/>
            <w:lang w:val="en-US"/>
          </w:rPr>
          <w:t>Explanations for the RST dataset.pdf</w:t>
        </w:r>
      </w:hyperlink>
      <w:r w:rsidRPr="00717AF3">
        <w:rPr>
          <w:i/>
          <w:lang w:val="en-US"/>
        </w:rPr>
        <w:t>”).</w:t>
      </w:r>
    </w:p>
    <w:p w:rsidR="00ED7DCC" w:rsidRPr="00717AF3" w:rsidRDefault="00ED7DCC" w:rsidP="00ED7DCC">
      <w:pPr>
        <w:numPr>
          <w:ilvl w:val="0"/>
          <w:numId w:val="17"/>
        </w:numPr>
        <w:suppressAutoHyphens/>
        <w:rPr>
          <w:i/>
          <w:lang w:val="en-US"/>
        </w:rPr>
      </w:pPr>
      <w:r w:rsidRPr="00717AF3">
        <w:rPr>
          <w:i/>
          <w:lang w:val="en-US"/>
        </w:rPr>
        <w:t>Based on his analysis and the open availability of the dataset &lt;analog modeler&gt; downloads the compressed data package (“</w:t>
      </w:r>
      <w:hyperlink r:id="rId7" w:history="1">
        <w:r w:rsidRPr="00717AF3">
          <w:rPr>
            <w:rStyle w:val="Hyperlink"/>
            <w:i/>
            <w:lang w:val="en-US"/>
          </w:rPr>
          <w:t>RST-data.zip</w:t>
        </w:r>
      </w:hyperlink>
      <w:r w:rsidRPr="00717AF3">
        <w:rPr>
          <w:i/>
          <w:lang w:val="en-US"/>
        </w:rPr>
        <w:t>”).</w:t>
      </w:r>
    </w:p>
    <w:p w:rsidR="00ED7DCC" w:rsidRPr="00717AF3" w:rsidRDefault="00ED7DCC" w:rsidP="00ED7DCC">
      <w:pPr>
        <w:rPr>
          <w:lang w:val="en-US"/>
        </w:rPr>
      </w:pPr>
      <w:r w:rsidRPr="00717AF3">
        <w:rPr>
          <w:lang w:val="en-US"/>
        </w:rPr>
        <w:t xml:space="preserve">Alternatives for steps 1 and 2 (user view) – </w:t>
      </w:r>
      <w:r w:rsidRPr="00717AF3">
        <w:rPr>
          <w:i/>
          <w:u w:val="single"/>
          <w:lang w:val="en-US"/>
        </w:rPr>
        <w:t>Full text search with filter on type of requested data</w:t>
      </w:r>
    </w:p>
    <w:p w:rsidR="00ED7DCC" w:rsidRPr="00717AF3" w:rsidRDefault="00ED7DCC" w:rsidP="00ED7DCC">
      <w:pPr>
        <w:numPr>
          <w:ilvl w:val="0"/>
          <w:numId w:val="18"/>
        </w:numPr>
        <w:suppressAutoHyphens/>
        <w:rPr>
          <w:lang w:val="en-US"/>
        </w:rPr>
      </w:pPr>
      <w:r w:rsidRPr="00717AF3">
        <w:rPr>
          <w:i/>
          <w:lang w:val="en-US"/>
        </w:rPr>
        <w:t>&lt;analog modeler&gt; is going to search for material properties. Therefore, he applies a search filter “material properties” (chosen from a topic list) as a constraint on a search query that he is going to execute.</w:t>
      </w:r>
    </w:p>
    <w:p w:rsidR="00ED7DCC" w:rsidRPr="00717AF3" w:rsidRDefault="00ED7DCC" w:rsidP="00ED7DCC">
      <w:pPr>
        <w:numPr>
          <w:ilvl w:val="0"/>
          <w:numId w:val="18"/>
        </w:numPr>
        <w:suppressAutoHyphens/>
        <w:rPr>
          <w:lang w:val="en-US"/>
        </w:rPr>
      </w:pPr>
      <w:r w:rsidRPr="00717AF3">
        <w:rPr>
          <w:i/>
          <w:lang w:val="en-US"/>
        </w:rPr>
        <w:t>&lt;analog modeler&gt; now searches free text with the search string “friction viscosity”.</w:t>
      </w:r>
    </w:p>
    <w:p w:rsidR="00ED7DCC" w:rsidRPr="00717AF3" w:rsidRDefault="00ED7DCC" w:rsidP="00ED7DCC">
      <w:pPr>
        <w:rPr>
          <w:lang w:val="en-US"/>
        </w:rPr>
      </w:pPr>
    </w:p>
    <w:p w:rsidR="00ED7DCC" w:rsidRPr="00717AF3" w:rsidRDefault="00ED7DCC" w:rsidP="00ED7DCC">
      <w:pPr>
        <w:rPr>
          <w:lang w:val="en-US"/>
        </w:rPr>
      </w:pPr>
      <w:r w:rsidRPr="00717AF3">
        <w:rPr>
          <w:lang w:val="en-US"/>
        </w:rPr>
        <w:t xml:space="preserve">Alternative for steps 1 and 2 (user view) – </w:t>
      </w:r>
      <w:r w:rsidRPr="00717AF3">
        <w:rPr>
          <w:i/>
          <w:u w:val="single"/>
          <w:lang w:val="en-US"/>
        </w:rPr>
        <w:t>Searching through filtering without full text search</w:t>
      </w:r>
    </w:p>
    <w:p w:rsidR="00ED7DCC" w:rsidRPr="00717AF3" w:rsidRDefault="00ED7DCC" w:rsidP="00ED7DCC">
      <w:pPr>
        <w:numPr>
          <w:ilvl w:val="0"/>
          <w:numId w:val="20"/>
        </w:numPr>
        <w:suppressAutoHyphens/>
        <w:rPr>
          <w:lang w:val="en-US"/>
        </w:rPr>
      </w:pPr>
      <w:r w:rsidRPr="00717AF3">
        <w:rPr>
          <w:i/>
          <w:lang w:val="en-US"/>
        </w:rPr>
        <w:t>&lt;analog modeler&gt; is going to search for material properties. Therefore, he applies a search filter “material properties” (chosen from a topic list) that directly leads him to a result set.</w:t>
      </w:r>
    </w:p>
    <w:p w:rsidR="00ED7DCC" w:rsidRPr="00717AF3" w:rsidRDefault="00ED7DCC" w:rsidP="00ED7DCC">
      <w:pPr>
        <w:numPr>
          <w:ilvl w:val="0"/>
          <w:numId w:val="20"/>
        </w:numPr>
        <w:suppressAutoHyphens/>
        <w:rPr>
          <w:lang w:val="en-US"/>
        </w:rPr>
      </w:pPr>
      <w:r w:rsidRPr="00717AF3">
        <w:rPr>
          <w:i/>
          <w:lang w:val="en-US"/>
        </w:rPr>
        <w:t>&lt;analog modeler&gt; refines the result set by applying the filters “viscosity” and “friction” (within the facet “property type”), and “analog models” (from a list of keywords), again directly leading to new results sets.</w:t>
      </w:r>
    </w:p>
    <w:p w:rsidR="00ED7DCC" w:rsidRPr="00717AF3" w:rsidRDefault="00ED7DCC" w:rsidP="00ED7DCC">
      <w:pPr>
        <w:rPr>
          <w:b/>
          <w:lang w:val="en-US"/>
        </w:rPr>
      </w:pPr>
    </w:p>
    <w:p w:rsidR="00ED7DCC" w:rsidRPr="00717AF3" w:rsidRDefault="00ED7DCC" w:rsidP="00ED7DCC">
      <w:pPr>
        <w:rPr>
          <w:b/>
          <w:lang w:val="en-US"/>
        </w:rPr>
      </w:pPr>
      <w:r w:rsidRPr="00717AF3">
        <w:rPr>
          <w:b/>
          <w:lang w:val="en-US"/>
        </w:rPr>
        <w:t>System workflow - system view</w:t>
      </w:r>
    </w:p>
    <w:p w:rsidR="00ED7DCC" w:rsidRPr="00717AF3" w:rsidRDefault="00ED7DCC" w:rsidP="00ED7DCC">
      <w:pPr>
        <w:rPr>
          <w:lang w:val="en-US"/>
        </w:rPr>
      </w:pPr>
      <w:r w:rsidRPr="00717AF3">
        <w:rPr>
          <w:i/>
          <w:u w:val="single"/>
          <w:lang w:val="en-US"/>
        </w:rPr>
        <w:t>Full text search without pre-filtering</w:t>
      </w:r>
    </w:p>
    <w:p w:rsidR="00ED7DCC" w:rsidRPr="00717AF3" w:rsidRDefault="00ED7DCC" w:rsidP="00ED7DCC">
      <w:pPr>
        <w:numPr>
          <w:ilvl w:val="0"/>
          <w:numId w:val="21"/>
        </w:numPr>
        <w:suppressAutoHyphens/>
        <w:rPr>
          <w:lang w:val="en-US"/>
        </w:rPr>
      </w:pPr>
      <w:r w:rsidRPr="00717AF3">
        <w:rPr>
          <w:i/>
          <w:lang w:val="en-US"/>
        </w:rPr>
        <w:t>The GUI receives the input: new full text search</w:t>
      </w:r>
    </w:p>
    <w:p w:rsidR="00ED7DCC" w:rsidRPr="00717AF3" w:rsidRDefault="00ED7DCC" w:rsidP="00ED7DCC">
      <w:pPr>
        <w:numPr>
          <w:ilvl w:val="1"/>
          <w:numId w:val="21"/>
        </w:numPr>
        <w:suppressAutoHyphens/>
        <w:rPr>
          <w:lang w:val="en-US"/>
        </w:rPr>
      </w:pPr>
      <w:r w:rsidRPr="00717AF3">
        <w:rPr>
          <w:i/>
          <w:lang w:val="en-US"/>
        </w:rPr>
        <w:t>The system connects to the full text index and executes the query “viscosity material properties” over all indexed fields</w:t>
      </w:r>
    </w:p>
    <w:p w:rsidR="00ED7DCC" w:rsidRPr="00717AF3" w:rsidRDefault="00ED7DCC" w:rsidP="00ED7DCC">
      <w:pPr>
        <w:numPr>
          <w:ilvl w:val="2"/>
          <w:numId w:val="21"/>
        </w:numPr>
        <w:suppressAutoHyphens/>
        <w:rPr>
          <w:lang w:val="en-US"/>
        </w:rPr>
      </w:pPr>
      <w:r w:rsidRPr="00717AF3">
        <w:rPr>
          <w:i/>
          <w:lang w:val="en-US"/>
        </w:rPr>
        <w:t>The system makes use of fuzzy search techniques and/or vocabularies to relate “viscosity” to “viscoelasticity”.</w:t>
      </w:r>
    </w:p>
    <w:p w:rsidR="00ED7DCC" w:rsidRPr="00717AF3" w:rsidRDefault="00ED7DCC" w:rsidP="00ED7DCC">
      <w:pPr>
        <w:numPr>
          <w:ilvl w:val="1"/>
          <w:numId w:val="21"/>
        </w:numPr>
        <w:suppressAutoHyphens/>
        <w:rPr>
          <w:lang w:val="en-US"/>
        </w:rPr>
      </w:pPr>
      <w:r w:rsidRPr="00717AF3">
        <w:rPr>
          <w:i/>
          <w:lang w:val="en-US"/>
        </w:rPr>
        <w:t>The system returns a results page</w:t>
      </w:r>
    </w:p>
    <w:p w:rsidR="00ED7DCC" w:rsidRPr="00717AF3" w:rsidRDefault="00ED7DCC" w:rsidP="00ED7DCC">
      <w:pPr>
        <w:numPr>
          <w:ilvl w:val="2"/>
          <w:numId w:val="21"/>
        </w:numPr>
        <w:suppressAutoHyphens/>
        <w:rPr>
          <w:lang w:val="en-US"/>
        </w:rPr>
      </w:pPr>
      <w:r w:rsidRPr="00717AF3">
        <w:rPr>
          <w:i/>
          <w:lang w:val="en-US"/>
        </w:rPr>
        <w:t>That is shown in the GUI</w:t>
      </w:r>
    </w:p>
    <w:p w:rsidR="00ED7DCC" w:rsidRPr="00717AF3" w:rsidRDefault="00ED7DCC" w:rsidP="00ED7DCC">
      <w:pPr>
        <w:numPr>
          <w:ilvl w:val="2"/>
          <w:numId w:val="21"/>
        </w:numPr>
        <w:suppressAutoHyphens/>
        <w:rPr>
          <w:lang w:val="en-US"/>
        </w:rPr>
      </w:pPr>
      <w:r w:rsidRPr="00717AF3">
        <w:rPr>
          <w:i/>
          <w:lang w:val="en-US"/>
        </w:rPr>
        <w:t>That contains filters (facets) that apply to the underlying result set (i.e. all results have a keyword field, and “keyword” is contained as a restricted list of values upon which further refinements can be made; values that do not apply to some individual result are not in the refinement list).</w:t>
      </w:r>
    </w:p>
    <w:p w:rsidR="00ED7DCC" w:rsidRPr="00717AF3" w:rsidRDefault="00ED7DCC" w:rsidP="00ED7DCC">
      <w:pPr>
        <w:numPr>
          <w:ilvl w:val="0"/>
          <w:numId w:val="21"/>
        </w:numPr>
        <w:suppressAutoHyphens/>
        <w:rPr>
          <w:i/>
          <w:lang w:val="en-US"/>
        </w:rPr>
      </w:pPr>
      <w:r w:rsidRPr="00717AF3">
        <w:rPr>
          <w:i/>
          <w:lang w:val="en-US"/>
        </w:rPr>
        <w:t>The GUI receives the input: applied filter</w:t>
      </w:r>
    </w:p>
    <w:p w:rsidR="00ED7DCC" w:rsidRPr="00717AF3" w:rsidRDefault="00ED7DCC" w:rsidP="00ED7DCC">
      <w:pPr>
        <w:numPr>
          <w:ilvl w:val="1"/>
          <w:numId w:val="21"/>
        </w:numPr>
        <w:suppressAutoHyphens/>
        <w:rPr>
          <w:i/>
          <w:lang w:val="en-US"/>
        </w:rPr>
      </w:pPr>
      <w:r w:rsidRPr="00717AF3">
        <w:rPr>
          <w:i/>
          <w:lang w:val="en-US"/>
        </w:rPr>
        <w:t>The system connects to the full text index and executes the query &lt;keywords: “viscoelasticity” AND keywords: “analog models”&gt; onto the last result set.</w:t>
      </w:r>
    </w:p>
    <w:p w:rsidR="00ED7DCC" w:rsidRPr="00717AF3" w:rsidRDefault="00ED7DCC" w:rsidP="00ED7DCC">
      <w:pPr>
        <w:numPr>
          <w:ilvl w:val="1"/>
          <w:numId w:val="21"/>
        </w:numPr>
        <w:suppressAutoHyphens/>
        <w:rPr>
          <w:i/>
          <w:lang w:val="en-US"/>
        </w:rPr>
      </w:pPr>
      <w:r w:rsidRPr="00717AF3">
        <w:rPr>
          <w:i/>
          <w:lang w:val="en-US"/>
        </w:rPr>
        <w:t>The system returns a result set that is a refinement of the former one.</w:t>
      </w:r>
    </w:p>
    <w:p w:rsidR="00ED7DCC" w:rsidRPr="00717AF3" w:rsidRDefault="00ED7DCC" w:rsidP="00ED7DCC">
      <w:pPr>
        <w:numPr>
          <w:ilvl w:val="0"/>
          <w:numId w:val="21"/>
        </w:numPr>
        <w:suppressAutoHyphens/>
        <w:rPr>
          <w:i/>
          <w:lang w:val="en-US"/>
        </w:rPr>
      </w:pPr>
      <w:r w:rsidRPr="00717AF3">
        <w:rPr>
          <w:i/>
          <w:lang w:val="en-US"/>
        </w:rPr>
        <w:t>The GUI receives the input: hyperlink clicked</w:t>
      </w:r>
    </w:p>
    <w:p w:rsidR="00ED7DCC" w:rsidRPr="00717AF3" w:rsidRDefault="00ED7DCC" w:rsidP="00ED7DCC">
      <w:pPr>
        <w:numPr>
          <w:ilvl w:val="1"/>
          <w:numId w:val="21"/>
        </w:numPr>
        <w:suppressAutoHyphens/>
        <w:rPr>
          <w:i/>
          <w:lang w:val="en-US"/>
        </w:rPr>
      </w:pPr>
      <w:r w:rsidRPr="00717AF3">
        <w:rPr>
          <w:i/>
          <w:lang w:val="en-US"/>
        </w:rPr>
        <w:t>The URL is followed (possibly in a new target tab of the browser)</w:t>
      </w:r>
    </w:p>
    <w:p w:rsidR="00ED7DCC" w:rsidRPr="00717AF3" w:rsidRDefault="00ED7DCC" w:rsidP="00ED7DCC">
      <w:pPr>
        <w:numPr>
          <w:ilvl w:val="1"/>
          <w:numId w:val="21"/>
        </w:numPr>
        <w:suppressAutoHyphens/>
        <w:rPr>
          <w:i/>
          <w:lang w:val="en-US"/>
        </w:rPr>
      </w:pPr>
      <w:r w:rsidRPr="00717AF3">
        <w:rPr>
          <w:i/>
          <w:lang w:val="en-US"/>
        </w:rPr>
        <w:t>User session remains active</w:t>
      </w:r>
    </w:p>
    <w:p w:rsidR="00ED7DCC" w:rsidRPr="00717AF3" w:rsidRDefault="00ED7DCC" w:rsidP="00ED7DCC">
      <w:pPr>
        <w:numPr>
          <w:ilvl w:val="0"/>
          <w:numId w:val="21"/>
        </w:numPr>
        <w:suppressAutoHyphens/>
        <w:rPr>
          <w:i/>
          <w:lang w:val="en-US"/>
        </w:rPr>
      </w:pPr>
      <w:r w:rsidRPr="00717AF3">
        <w:rPr>
          <w:i/>
          <w:lang w:val="en-US"/>
        </w:rPr>
        <w:t>Steps 4 and 5 are not controlled by the system. However, the user may return to update his choice of filter values, in which case action 2 is executed again. (A request for a new search may or may not reset applied filtering.)</w:t>
      </w:r>
    </w:p>
    <w:p w:rsidR="00ED7DCC" w:rsidRPr="00717AF3" w:rsidRDefault="00ED7DCC" w:rsidP="00ED7DCC">
      <w:pPr>
        <w:rPr>
          <w:i/>
          <w:lang w:val="en-US"/>
        </w:rPr>
      </w:pPr>
    </w:p>
    <w:p w:rsidR="00ED7DCC" w:rsidRPr="00717AF3" w:rsidRDefault="00ED7DCC" w:rsidP="00ED7DCC">
      <w:pPr>
        <w:rPr>
          <w:lang w:val="en-US"/>
        </w:rPr>
      </w:pPr>
      <w:r w:rsidRPr="00717AF3">
        <w:rPr>
          <w:i/>
          <w:u w:val="single"/>
          <w:lang w:val="en-US"/>
        </w:rPr>
        <w:lastRenderedPageBreak/>
        <w:t>Full text search with filter on type of requested data</w:t>
      </w:r>
    </w:p>
    <w:p w:rsidR="00ED7DCC" w:rsidRPr="00717AF3" w:rsidRDefault="00ED7DCC" w:rsidP="00ED7DCC">
      <w:pPr>
        <w:numPr>
          <w:ilvl w:val="0"/>
          <w:numId w:val="22"/>
        </w:numPr>
        <w:suppressAutoHyphens/>
        <w:rPr>
          <w:lang w:val="en-US"/>
        </w:rPr>
      </w:pPr>
      <w:r w:rsidRPr="00717AF3">
        <w:rPr>
          <w:i/>
          <w:lang w:val="en-US"/>
        </w:rPr>
        <w:t>The GUI receives the input: filter applied</w:t>
      </w:r>
    </w:p>
    <w:p w:rsidR="00ED7DCC" w:rsidRPr="00717AF3" w:rsidRDefault="00ED7DCC" w:rsidP="00ED7DCC">
      <w:pPr>
        <w:numPr>
          <w:ilvl w:val="1"/>
          <w:numId w:val="22"/>
        </w:numPr>
        <w:suppressAutoHyphens/>
        <w:rPr>
          <w:lang w:val="en-US"/>
        </w:rPr>
      </w:pPr>
      <w:r w:rsidRPr="00717AF3">
        <w:rPr>
          <w:i/>
          <w:lang w:val="en-US"/>
        </w:rPr>
        <w:t>Search filter “material properties” receives value “material properties”.</w:t>
      </w:r>
    </w:p>
    <w:p w:rsidR="00ED7DCC" w:rsidRPr="00717AF3" w:rsidRDefault="00ED7DCC" w:rsidP="00ED7DCC">
      <w:pPr>
        <w:numPr>
          <w:ilvl w:val="0"/>
          <w:numId w:val="22"/>
        </w:numPr>
        <w:suppressAutoHyphens/>
        <w:rPr>
          <w:lang w:val="en-US"/>
        </w:rPr>
      </w:pPr>
      <w:r w:rsidRPr="00717AF3">
        <w:rPr>
          <w:i/>
          <w:lang w:val="en-US"/>
        </w:rPr>
        <w:t>The GUI receives the input: new full text search with filter applied</w:t>
      </w:r>
    </w:p>
    <w:p w:rsidR="00ED7DCC" w:rsidRPr="00717AF3" w:rsidRDefault="00ED7DCC" w:rsidP="00ED7DCC">
      <w:pPr>
        <w:numPr>
          <w:ilvl w:val="1"/>
          <w:numId w:val="22"/>
        </w:numPr>
        <w:suppressAutoHyphens/>
        <w:rPr>
          <w:lang w:val="en-US"/>
        </w:rPr>
      </w:pPr>
      <w:r w:rsidRPr="00717AF3">
        <w:rPr>
          <w:i/>
          <w:lang w:val="en-US"/>
        </w:rPr>
        <w:t>The system connects to the full text index and executes the query &lt; (“friction” OR “viscosity”) AND (topic: “material properties”)&gt;</w:t>
      </w:r>
    </w:p>
    <w:p w:rsidR="00ED7DCC" w:rsidRPr="00717AF3" w:rsidRDefault="00ED7DCC" w:rsidP="00ED7DCC">
      <w:pPr>
        <w:numPr>
          <w:ilvl w:val="2"/>
          <w:numId w:val="22"/>
        </w:numPr>
        <w:suppressAutoHyphens/>
        <w:rPr>
          <w:lang w:val="en-US"/>
        </w:rPr>
      </w:pPr>
      <w:r w:rsidRPr="00717AF3">
        <w:rPr>
          <w:i/>
          <w:lang w:val="en-US"/>
        </w:rPr>
        <w:t>The system makes use of fuzzy search techniques and/or controlled vocabularies to relate “viscosity” to “viscoelasticity”.</w:t>
      </w:r>
    </w:p>
    <w:p w:rsidR="00ED7DCC" w:rsidRPr="00717AF3" w:rsidRDefault="00ED7DCC" w:rsidP="00ED7DCC">
      <w:pPr>
        <w:numPr>
          <w:ilvl w:val="2"/>
          <w:numId w:val="22"/>
        </w:numPr>
        <w:suppressAutoHyphens/>
        <w:rPr>
          <w:lang w:val="en-US"/>
        </w:rPr>
      </w:pPr>
      <w:r w:rsidRPr="00717AF3">
        <w:rPr>
          <w:i/>
          <w:lang w:val="en-US"/>
        </w:rPr>
        <w:t>Search is over all indexed fields, except “material properties”, which is only sought within the field “topic”.</w:t>
      </w:r>
    </w:p>
    <w:p w:rsidR="00ED7DCC" w:rsidRPr="00717AF3" w:rsidRDefault="00ED7DCC" w:rsidP="00ED7DCC">
      <w:pPr>
        <w:numPr>
          <w:ilvl w:val="1"/>
          <w:numId w:val="22"/>
        </w:numPr>
        <w:suppressAutoHyphens/>
        <w:rPr>
          <w:lang w:val="en-US"/>
        </w:rPr>
      </w:pPr>
      <w:r w:rsidRPr="00717AF3">
        <w:rPr>
          <w:i/>
          <w:lang w:val="en-US"/>
        </w:rPr>
        <w:t>The system returns a results page</w:t>
      </w:r>
    </w:p>
    <w:p w:rsidR="00ED7DCC" w:rsidRPr="00717AF3" w:rsidRDefault="00ED7DCC" w:rsidP="00ED7DCC">
      <w:pPr>
        <w:numPr>
          <w:ilvl w:val="2"/>
          <w:numId w:val="22"/>
        </w:numPr>
        <w:suppressAutoHyphens/>
        <w:rPr>
          <w:lang w:val="en-US"/>
        </w:rPr>
      </w:pPr>
      <w:r w:rsidRPr="00717AF3">
        <w:rPr>
          <w:i/>
          <w:lang w:val="en-US"/>
        </w:rPr>
        <w:t>That is shown in the GUI</w:t>
      </w:r>
    </w:p>
    <w:p w:rsidR="00ED7DCC" w:rsidRPr="00717AF3" w:rsidRDefault="00ED7DCC" w:rsidP="00ED7DCC">
      <w:pPr>
        <w:numPr>
          <w:ilvl w:val="0"/>
          <w:numId w:val="22"/>
        </w:numPr>
        <w:suppressAutoHyphens/>
        <w:rPr>
          <w:i/>
          <w:lang w:val="en-US"/>
        </w:rPr>
      </w:pPr>
      <w:r w:rsidRPr="00717AF3">
        <w:rPr>
          <w:i/>
          <w:lang w:val="en-US"/>
        </w:rPr>
        <w:t>The GUI receives the input: hyperlink clicked</w:t>
      </w:r>
    </w:p>
    <w:p w:rsidR="00ED7DCC" w:rsidRPr="00717AF3" w:rsidRDefault="00ED7DCC" w:rsidP="00ED7DCC">
      <w:pPr>
        <w:numPr>
          <w:ilvl w:val="1"/>
          <w:numId w:val="22"/>
        </w:numPr>
        <w:suppressAutoHyphens/>
        <w:rPr>
          <w:i/>
          <w:lang w:val="en-US"/>
        </w:rPr>
      </w:pPr>
      <w:r w:rsidRPr="00717AF3">
        <w:rPr>
          <w:i/>
          <w:lang w:val="en-US"/>
        </w:rPr>
        <w:t>The URL is followed (possibly in a new target tab of the browser)</w:t>
      </w:r>
    </w:p>
    <w:p w:rsidR="00ED7DCC" w:rsidRPr="00717AF3" w:rsidRDefault="00ED7DCC" w:rsidP="00ED7DCC">
      <w:pPr>
        <w:numPr>
          <w:ilvl w:val="1"/>
          <w:numId w:val="22"/>
        </w:numPr>
        <w:suppressAutoHyphens/>
        <w:rPr>
          <w:i/>
          <w:lang w:val="en-US"/>
        </w:rPr>
      </w:pPr>
      <w:r w:rsidRPr="00717AF3">
        <w:rPr>
          <w:i/>
          <w:lang w:val="en-US"/>
        </w:rPr>
        <w:t>User session remains active</w:t>
      </w:r>
    </w:p>
    <w:p w:rsidR="00ED7DCC" w:rsidRPr="00717AF3" w:rsidRDefault="00ED7DCC" w:rsidP="00ED7DCC">
      <w:pPr>
        <w:rPr>
          <w:i/>
          <w:lang w:val="en-US"/>
        </w:rPr>
      </w:pPr>
      <w:r w:rsidRPr="00717AF3">
        <w:rPr>
          <w:i/>
          <w:lang w:val="en-US"/>
        </w:rPr>
        <w:t>Steps 4 and 5 are not controlled by the system. However, the user may return to update his choice of filter values, in which case action 1 is executed again.</w:t>
      </w:r>
    </w:p>
    <w:p w:rsidR="00ED7DCC" w:rsidRPr="00717AF3" w:rsidRDefault="00ED7DCC" w:rsidP="00ED7DCC">
      <w:pPr>
        <w:rPr>
          <w:i/>
          <w:lang w:val="en-US"/>
        </w:rPr>
      </w:pPr>
    </w:p>
    <w:p w:rsidR="00ED7DCC" w:rsidRPr="00717AF3" w:rsidRDefault="00ED7DCC" w:rsidP="00ED7DCC">
      <w:pPr>
        <w:rPr>
          <w:lang w:val="en-US"/>
        </w:rPr>
      </w:pPr>
      <w:r w:rsidRPr="00717AF3">
        <w:rPr>
          <w:i/>
          <w:u w:val="single"/>
          <w:lang w:val="en-US"/>
        </w:rPr>
        <w:t>Searching through filtering without full text search</w:t>
      </w:r>
    </w:p>
    <w:p w:rsidR="00ED7DCC" w:rsidRPr="00717AF3" w:rsidRDefault="00ED7DCC" w:rsidP="00ED7DCC">
      <w:pPr>
        <w:numPr>
          <w:ilvl w:val="0"/>
          <w:numId w:val="23"/>
        </w:numPr>
        <w:suppressAutoHyphens/>
        <w:rPr>
          <w:lang w:val="en-US"/>
        </w:rPr>
      </w:pPr>
      <w:r w:rsidRPr="00717AF3">
        <w:rPr>
          <w:i/>
          <w:lang w:val="en-US"/>
        </w:rPr>
        <w:t>The GUI receives the input: new search with filter applied</w:t>
      </w:r>
    </w:p>
    <w:p w:rsidR="00ED7DCC" w:rsidRPr="00717AF3" w:rsidRDefault="00ED7DCC" w:rsidP="00ED7DCC">
      <w:pPr>
        <w:numPr>
          <w:ilvl w:val="1"/>
          <w:numId w:val="23"/>
        </w:numPr>
        <w:suppressAutoHyphens/>
        <w:rPr>
          <w:lang w:val="en-US"/>
        </w:rPr>
      </w:pPr>
      <w:r w:rsidRPr="00717AF3">
        <w:rPr>
          <w:i/>
          <w:lang w:val="en-US"/>
        </w:rPr>
        <w:t>The system connects to the full text index and executes the query &lt;topic: “material properties”&gt;</w:t>
      </w:r>
    </w:p>
    <w:p w:rsidR="00ED7DCC" w:rsidRPr="00717AF3" w:rsidRDefault="00ED7DCC" w:rsidP="00ED7DCC">
      <w:pPr>
        <w:numPr>
          <w:ilvl w:val="2"/>
          <w:numId w:val="23"/>
        </w:numPr>
        <w:suppressAutoHyphens/>
        <w:rPr>
          <w:lang w:val="en-US"/>
        </w:rPr>
      </w:pPr>
      <w:r w:rsidRPr="00717AF3">
        <w:rPr>
          <w:i/>
          <w:lang w:val="en-US"/>
        </w:rPr>
        <w:t>Search is over the field “topic”.</w:t>
      </w:r>
    </w:p>
    <w:p w:rsidR="00ED7DCC" w:rsidRPr="00717AF3" w:rsidRDefault="00ED7DCC" w:rsidP="00ED7DCC">
      <w:pPr>
        <w:numPr>
          <w:ilvl w:val="1"/>
          <w:numId w:val="23"/>
        </w:numPr>
        <w:suppressAutoHyphens/>
        <w:rPr>
          <w:lang w:val="en-US"/>
        </w:rPr>
      </w:pPr>
      <w:r w:rsidRPr="00717AF3">
        <w:rPr>
          <w:i/>
          <w:lang w:val="en-US"/>
        </w:rPr>
        <w:t>The system returns a results page</w:t>
      </w:r>
    </w:p>
    <w:p w:rsidR="00ED7DCC" w:rsidRPr="00717AF3" w:rsidRDefault="00ED7DCC" w:rsidP="00ED7DCC">
      <w:pPr>
        <w:numPr>
          <w:ilvl w:val="2"/>
          <w:numId w:val="23"/>
        </w:numPr>
        <w:suppressAutoHyphens/>
        <w:rPr>
          <w:lang w:val="en-US"/>
        </w:rPr>
      </w:pPr>
      <w:r w:rsidRPr="00717AF3">
        <w:rPr>
          <w:i/>
          <w:lang w:val="en-US"/>
        </w:rPr>
        <w:t>That is shown in the GUI</w:t>
      </w:r>
    </w:p>
    <w:p w:rsidR="00ED7DCC" w:rsidRPr="00717AF3" w:rsidRDefault="00ED7DCC" w:rsidP="00ED7DCC">
      <w:pPr>
        <w:numPr>
          <w:ilvl w:val="2"/>
          <w:numId w:val="23"/>
        </w:numPr>
        <w:suppressAutoHyphens/>
        <w:rPr>
          <w:lang w:val="en-US"/>
        </w:rPr>
      </w:pPr>
      <w:r w:rsidRPr="00717AF3">
        <w:rPr>
          <w:i/>
          <w:lang w:val="en-US"/>
        </w:rPr>
        <w:t>That contains filters (facets) that apply to the underlying result set (i.e. all results have a keyword field, and “keyword” is contained as a restricted list of values upon which further refinements can be made; values that do not apply to some individual result are not in the refinement list).</w:t>
      </w:r>
    </w:p>
    <w:p w:rsidR="00ED7DCC" w:rsidRPr="00717AF3" w:rsidRDefault="00ED7DCC" w:rsidP="00ED7DCC">
      <w:pPr>
        <w:numPr>
          <w:ilvl w:val="0"/>
          <w:numId w:val="23"/>
        </w:numPr>
        <w:suppressAutoHyphens/>
        <w:rPr>
          <w:lang w:val="en-US"/>
        </w:rPr>
      </w:pPr>
      <w:r w:rsidRPr="00717AF3">
        <w:rPr>
          <w:i/>
          <w:lang w:val="en-US"/>
        </w:rPr>
        <w:t>The GUI receives the input: filter applied</w:t>
      </w:r>
    </w:p>
    <w:p w:rsidR="00ED7DCC" w:rsidRPr="00717AF3" w:rsidRDefault="00ED7DCC" w:rsidP="00ED7DCC">
      <w:pPr>
        <w:numPr>
          <w:ilvl w:val="1"/>
          <w:numId w:val="23"/>
        </w:numPr>
        <w:suppressAutoHyphens/>
        <w:rPr>
          <w:i/>
          <w:lang w:val="en-US"/>
        </w:rPr>
      </w:pPr>
      <w:r w:rsidRPr="00717AF3">
        <w:rPr>
          <w:i/>
          <w:lang w:val="en-US"/>
        </w:rPr>
        <w:t>The system connects to the full text index and executes the query &lt;keywords: “viscoelasticity” OR keywords: “analog models”&gt; onto the last result set.</w:t>
      </w:r>
    </w:p>
    <w:p w:rsidR="00ED7DCC" w:rsidRPr="00717AF3" w:rsidRDefault="00ED7DCC" w:rsidP="00ED7DCC">
      <w:pPr>
        <w:numPr>
          <w:ilvl w:val="1"/>
          <w:numId w:val="23"/>
        </w:numPr>
        <w:suppressAutoHyphens/>
        <w:rPr>
          <w:i/>
          <w:lang w:val="en-US"/>
        </w:rPr>
      </w:pPr>
      <w:r w:rsidRPr="00717AF3">
        <w:rPr>
          <w:i/>
          <w:lang w:val="en-US"/>
        </w:rPr>
        <w:t>The system returns a result set that is a refinement of the former one.</w:t>
      </w:r>
    </w:p>
    <w:p w:rsidR="00ED7DCC" w:rsidRPr="00717AF3" w:rsidRDefault="00ED7DCC" w:rsidP="00ED7DCC">
      <w:pPr>
        <w:numPr>
          <w:ilvl w:val="0"/>
          <w:numId w:val="23"/>
        </w:numPr>
        <w:suppressAutoHyphens/>
        <w:rPr>
          <w:i/>
          <w:lang w:val="en-US"/>
        </w:rPr>
      </w:pPr>
      <w:r w:rsidRPr="00717AF3">
        <w:rPr>
          <w:i/>
          <w:lang w:val="en-US"/>
        </w:rPr>
        <w:t>The GUI receives the input: hyperlink clicked</w:t>
      </w:r>
    </w:p>
    <w:p w:rsidR="00ED7DCC" w:rsidRPr="00717AF3" w:rsidRDefault="00ED7DCC" w:rsidP="00ED7DCC">
      <w:pPr>
        <w:numPr>
          <w:ilvl w:val="1"/>
          <w:numId w:val="23"/>
        </w:numPr>
        <w:suppressAutoHyphens/>
        <w:rPr>
          <w:i/>
          <w:lang w:val="en-US"/>
        </w:rPr>
      </w:pPr>
      <w:r w:rsidRPr="00717AF3">
        <w:rPr>
          <w:i/>
          <w:lang w:val="en-US"/>
        </w:rPr>
        <w:t>The URL is followed (possibly in a new target tab of the browser)</w:t>
      </w:r>
    </w:p>
    <w:p w:rsidR="00ED7DCC" w:rsidRPr="00717AF3" w:rsidRDefault="00ED7DCC" w:rsidP="00ED7DCC">
      <w:pPr>
        <w:numPr>
          <w:ilvl w:val="1"/>
          <w:numId w:val="23"/>
        </w:numPr>
        <w:suppressAutoHyphens/>
        <w:rPr>
          <w:i/>
          <w:lang w:val="en-US"/>
        </w:rPr>
      </w:pPr>
      <w:r w:rsidRPr="00717AF3">
        <w:rPr>
          <w:i/>
          <w:lang w:val="en-US"/>
        </w:rPr>
        <w:t>User session remains active</w:t>
      </w:r>
    </w:p>
    <w:p w:rsidR="00ED7DCC" w:rsidRPr="00717AF3" w:rsidRDefault="00ED7DCC" w:rsidP="00ED7DCC">
      <w:pPr>
        <w:spacing w:line="259" w:lineRule="auto"/>
        <w:rPr>
          <w:i/>
          <w:lang w:val="en-US"/>
        </w:rPr>
      </w:pPr>
      <w:r w:rsidRPr="00717AF3">
        <w:rPr>
          <w:i/>
          <w:lang w:val="en-US"/>
        </w:rPr>
        <w:t>Steps 4 and 5 are not controlled by the system. However, the user may return to update his choice of filter values, in which case action 1 or 2 is executed again.</w:t>
      </w:r>
    </w:p>
    <w:p w:rsidR="00ED7DCC" w:rsidRPr="00717AF3" w:rsidRDefault="00ED7DCC" w:rsidP="00ED7DCC">
      <w:pPr>
        <w:rPr>
          <w:b/>
          <w:lang w:val="en-US"/>
        </w:rPr>
      </w:pPr>
    </w:p>
    <w:p w:rsidR="00ED7DCC" w:rsidRPr="00717AF3" w:rsidRDefault="00ED7DCC" w:rsidP="00ED7DCC">
      <w:pPr>
        <w:rPr>
          <w:lang w:val="en-US"/>
        </w:rPr>
      </w:pPr>
      <w:r w:rsidRPr="00717AF3">
        <w:rPr>
          <w:b/>
          <w:lang w:val="en-US"/>
        </w:rPr>
        <w:t>Post-conditions</w:t>
      </w:r>
    </w:p>
    <w:p w:rsidR="00ED7DCC" w:rsidRPr="00717AF3" w:rsidRDefault="00ED7DCC" w:rsidP="00ED7DCC">
      <w:pPr>
        <w:numPr>
          <w:ilvl w:val="0"/>
          <w:numId w:val="19"/>
        </w:numPr>
        <w:suppressAutoHyphens/>
        <w:rPr>
          <w:lang w:val="en-US"/>
        </w:rPr>
      </w:pPr>
      <w:r w:rsidRPr="00717AF3">
        <w:rPr>
          <w:i/>
          <w:lang w:val="en-US"/>
        </w:rPr>
        <w:t>&lt;analog modeler&gt; is logged in as a named user.</w:t>
      </w:r>
    </w:p>
    <w:p w:rsidR="00ED7DCC" w:rsidRPr="00717AF3" w:rsidRDefault="00ED7DCC" w:rsidP="00ED7DCC">
      <w:pPr>
        <w:numPr>
          <w:ilvl w:val="0"/>
          <w:numId w:val="19"/>
        </w:numPr>
        <w:suppressAutoHyphens/>
        <w:rPr>
          <w:lang w:val="en-US"/>
        </w:rPr>
      </w:pPr>
      <w:r w:rsidRPr="00717AF3">
        <w:rPr>
          <w:i/>
          <w:lang w:val="en-US"/>
        </w:rPr>
        <w:t>&lt;analog modeler&gt; owns a search results object</w:t>
      </w:r>
    </w:p>
    <w:p w:rsidR="00ED7DCC" w:rsidRPr="00717AF3" w:rsidRDefault="00ED7DCC" w:rsidP="00ED7DCC">
      <w:pPr>
        <w:numPr>
          <w:ilvl w:val="0"/>
          <w:numId w:val="19"/>
        </w:numPr>
        <w:suppressAutoHyphens/>
        <w:rPr>
          <w:lang w:val="en-US"/>
        </w:rPr>
      </w:pPr>
      <w:r w:rsidRPr="00717AF3">
        <w:rPr>
          <w:i/>
          <w:lang w:val="en-US"/>
        </w:rPr>
        <w:t>&lt;analog modeler&gt; owns a ‘last query executed’</w:t>
      </w:r>
    </w:p>
    <w:p w:rsidR="00ED7DCC" w:rsidRPr="00717AF3" w:rsidRDefault="00ED7DCC" w:rsidP="00ED7DCC">
      <w:pPr>
        <w:numPr>
          <w:ilvl w:val="0"/>
          <w:numId w:val="19"/>
        </w:numPr>
        <w:suppressAutoHyphens/>
        <w:rPr>
          <w:lang w:val="en-US"/>
        </w:rPr>
      </w:pPr>
      <w:r w:rsidRPr="00717AF3">
        <w:rPr>
          <w:i/>
          <w:lang w:val="en-US"/>
        </w:rPr>
        <w:t>&lt;analog modeler&gt; is connected to an active search parameterization profile (with or without constraints).</w:t>
      </w:r>
    </w:p>
    <w:p w:rsidR="00ED7DCC" w:rsidRPr="00717AF3" w:rsidRDefault="00ED7DCC" w:rsidP="00ED7DCC">
      <w:pPr>
        <w:rPr>
          <w:b/>
          <w:lang w:val="en-US"/>
        </w:rPr>
      </w:pPr>
    </w:p>
    <w:p w:rsidR="00ED7DCC" w:rsidRPr="00717AF3" w:rsidRDefault="00ED7DCC" w:rsidP="00ED7DCC">
      <w:pPr>
        <w:rPr>
          <w:lang w:val="en-US"/>
        </w:rPr>
      </w:pPr>
      <w:r w:rsidRPr="00717AF3">
        <w:rPr>
          <w:b/>
          <w:lang w:val="en-US"/>
        </w:rPr>
        <w:t>Extension Points</w:t>
      </w:r>
    </w:p>
    <w:p w:rsidR="00ED7DCC" w:rsidRPr="00717AF3" w:rsidRDefault="00ED7DCC" w:rsidP="00ED7DCC">
      <w:pPr>
        <w:spacing w:line="259" w:lineRule="auto"/>
        <w:rPr>
          <w:i/>
          <w:lang w:val="en-US"/>
        </w:rPr>
      </w:pPr>
      <w:r w:rsidRPr="00717AF3">
        <w:rPr>
          <w:i/>
          <w:lang w:val="en-US"/>
        </w:rPr>
        <w:t xml:space="preserve">None </w:t>
      </w:r>
    </w:p>
    <w:p w:rsidR="00ED7DCC" w:rsidRPr="00717AF3" w:rsidRDefault="00ED7DCC" w:rsidP="00ED7DCC">
      <w:pPr>
        <w:rPr>
          <w:b/>
          <w:lang w:val="en-US"/>
        </w:rPr>
      </w:pPr>
    </w:p>
    <w:p w:rsidR="00ED7DCC" w:rsidRPr="00717AF3" w:rsidRDefault="00ED7DCC" w:rsidP="00ED7DCC">
      <w:pPr>
        <w:rPr>
          <w:lang w:val="en-US"/>
        </w:rPr>
      </w:pPr>
      <w:r w:rsidRPr="00717AF3">
        <w:rPr>
          <w:b/>
          <w:lang w:val="en-US"/>
        </w:rPr>
        <w:t xml:space="preserve">« Used » Use Cases </w:t>
      </w:r>
      <w:r w:rsidRPr="00717AF3">
        <w:rPr>
          <w:lang w:val="en-US"/>
        </w:rPr>
        <w:t xml:space="preserve">Determine the systems functionality that might be reused and model this using the &lt;&lt;uses&gt;&gt; relationship. If the use case uses </w:t>
      </w:r>
      <w:r>
        <w:rPr>
          <w:lang w:val="en-US"/>
        </w:rPr>
        <w:t>other Use Cases, list them here</w:t>
      </w:r>
    </w:p>
    <w:p w:rsidR="00ED7DCC" w:rsidRPr="00717AF3" w:rsidRDefault="00ED7DCC" w:rsidP="00ED7DCC">
      <w:pPr>
        <w:pStyle w:val="Heading2"/>
        <w:numPr>
          <w:ilvl w:val="0"/>
          <w:numId w:val="0"/>
        </w:numPr>
        <w:tabs>
          <w:tab w:val="clear" w:pos="680"/>
          <w:tab w:val="clear" w:pos="7371"/>
        </w:tabs>
        <w:spacing w:after="0" w:line="240" w:lineRule="auto"/>
        <w:rPr>
          <w:rFonts w:ascii="Calibri" w:hAnsi="Calibri" w:cs="Calibri"/>
          <w:i/>
          <w:color w:val="FF0000"/>
          <w:sz w:val="24"/>
          <w:lang w:val="en-US"/>
        </w:rPr>
      </w:pPr>
      <w:r w:rsidRPr="00717AF3">
        <w:rPr>
          <w:rFonts w:ascii="Calibri" w:hAnsi="Calibri" w:cs="Calibri"/>
          <w:i/>
          <w:color w:val="FF0000"/>
          <w:sz w:val="24"/>
          <w:lang w:val="en-US"/>
        </w:rPr>
        <w:lastRenderedPageBreak/>
        <w:t>USE CASE 2: Sand vs rock comparison</w:t>
      </w:r>
      <w:bookmarkEnd w:id="1"/>
    </w:p>
    <w:p w:rsidR="00ED7DCC" w:rsidRPr="00717AF3" w:rsidRDefault="00ED7DCC" w:rsidP="00ED7DCC">
      <w:pPr>
        <w:rPr>
          <w:lang w:val="en-US"/>
        </w:rPr>
      </w:pPr>
      <w:r w:rsidRPr="00717AF3">
        <w:rPr>
          <w:b/>
          <w:lang w:val="en-US"/>
        </w:rPr>
        <w:t>Use case name/topic</w:t>
      </w:r>
      <w:r w:rsidRPr="00717AF3">
        <w:rPr>
          <w:lang w:val="en-US"/>
        </w:rPr>
        <w:t>:</w:t>
      </w:r>
    </w:p>
    <w:p w:rsidR="00ED7DCC" w:rsidRPr="00717AF3" w:rsidRDefault="00ED7DCC" w:rsidP="00ED7DCC">
      <w:pPr>
        <w:spacing w:line="259" w:lineRule="auto"/>
        <w:rPr>
          <w:b/>
          <w:color w:val="FF0000"/>
          <w:lang w:val="en-US"/>
        </w:rPr>
      </w:pPr>
      <w:r w:rsidRPr="00717AF3">
        <w:rPr>
          <w:i/>
          <w:lang w:val="en-US"/>
        </w:rPr>
        <w:t>Comparison of sand with rock</w:t>
      </w:r>
      <w:r w:rsidRPr="00717AF3">
        <w:rPr>
          <w:b/>
          <w:color w:val="FF0000"/>
          <w:lang w:val="en-US"/>
        </w:rPr>
        <w:t xml:space="preserve"> </w:t>
      </w:r>
    </w:p>
    <w:p w:rsidR="00ED7DCC" w:rsidRPr="00717AF3" w:rsidRDefault="00ED7DCC" w:rsidP="00ED7DCC">
      <w:pPr>
        <w:rPr>
          <w:b/>
          <w:lang w:val="en-US"/>
        </w:rPr>
      </w:pPr>
    </w:p>
    <w:p w:rsidR="00ED7DCC" w:rsidRPr="00717AF3" w:rsidRDefault="00ED7DCC" w:rsidP="00ED7DCC">
      <w:pPr>
        <w:rPr>
          <w:lang w:val="en-US"/>
        </w:rPr>
      </w:pPr>
      <w:r w:rsidRPr="00717AF3">
        <w:rPr>
          <w:b/>
          <w:lang w:val="en-US"/>
        </w:rPr>
        <w:t>Use case domain</w:t>
      </w:r>
      <w:r w:rsidRPr="00717AF3">
        <w:rPr>
          <w:lang w:val="en-US"/>
        </w:rPr>
        <w:t xml:space="preserve"> </w:t>
      </w:r>
    </w:p>
    <w:p w:rsidR="00ED7DCC" w:rsidRPr="00717AF3" w:rsidRDefault="00ED7DCC" w:rsidP="00ED7DCC">
      <w:pPr>
        <w:spacing w:line="259" w:lineRule="auto"/>
        <w:rPr>
          <w:b/>
          <w:color w:val="FF0000"/>
          <w:lang w:val="en-US"/>
        </w:rPr>
      </w:pPr>
      <w:r w:rsidRPr="00717AF3">
        <w:rPr>
          <w:lang w:val="en-US"/>
        </w:rPr>
        <w:t xml:space="preserve">This use case is focused on the domain of </w:t>
      </w:r>
      <w:r w:rsidRPr="00717AF3">
        <w:rPr>
          <w:i/>
          <w:lang w:val="en-US"/>
        </w:rPr>
        <w:t>Geo-engineering</w:t>
      </w:r>
      <w:r w:rsidRPr="00717AF3">
        <w:rPr>
          <w:b/>
          <w:color w:val="FF0000"/>
          <w:lang w:val="en-US"/>
        </w:rPr>
        <w:t xml:space="preserve"> </w:t>
      </w:r>
    </w:p>
    <w:p w:rsidR="00ED7DCC" w:rsidRPr="00717AF3" w:rsidRDefault="00ED7DCC" w:rsidP="00ED7DCC">
      <w:pPr>
        <w:rPr>
          <w:b/>
          <w:lang w:val="en-US"/>
        </w:rPr>
      </w:pPr>
    </w:p>
    <w:p w:rsidR="00ED7DCC" w:rsidRPr="00717AF3" w:rsidRDefault="00ED7DCC" w:rsidP="00ED7DCC">
      <w:pPr>
        <w:rPr>
          <w:lang w:val="en-US"/>
        </w:rPr>
      </w:pPr>
      <w:r w:rsidRPr="00717AF3">
        <w:rPr>
          <w:b/>
          <w:lang w:val="en-US"/>
        </w:rPr>
        <w:t>Use case description</w:t>
      </w:r>
      <w:r w:rsidRPr="00717AF3">
        <w:rPr>
          <w:lang w:val="en-US"/>
        </w:rPr>
        <w:t>.</w:t>
      </w:r>
    </w:p>
    <w:p w:rsidR="00ED7DCC" w:rsidRPr="00717AF3" w:rsidRDefault="00ED7DCC" w:rsidP="00ED7DCC">
      <w:pPr>
        <w:rPr>
          <w:i/>
          <w:lang w:val="en-US"/>
        </w:rPr>
      </w:pPr>
      <w:r w:rsidRPr="00717AF3">
        <w:rPr>
          <w:i/>
          <w:u w:val="single"/>
          <w:lang w:val="en-US"/>
        </w:rPr>
        <w:t>Problem</w:t>
      </w:r>
      <w:r w:rsidRPr="00717AF3">
        <w:rPr>
          <w:i/>
          <w:lang w:val="en-US"/>
        </w:rPr>
        <w:t>:</w:t>
      </w:r>
    </w:p>
    <w:p w:rsidR="00ED7DCC" w:rsidRPr="00717AF3" w:rsidRDefault="00ED7DCC" w:rsidP="00ED7DCC">
      <w:pPr>
        <w:rPr>
          <w:i/>
          <w:lang w:val="en-US"/>
        </w:rPr>
      </w:pPr>
      <w:r w:rsidRPr="00717AF3">
        <w:rPr>
          <w:i/>
          <w:lang w:val="en-US"/>
        </w:rPr>
        <w:t>As an &lt;engineer&gt; Guido wants to &lt; assess&gt;&lt;the stability of his underground storage reservoir&gt;. Therefore he wants to &lt;investigate&gt; the hypothesis that &lt; sand is mechanically comparable to rock&gt;, &lt; depending on the scale of observation&gt;.</w:t>
      </w:r>
    </w:p>
    <w:p w:rsidR="00ED7DCC" w:rsidRPr="00717AF3" w:rsidRDefault="00ED7DCC" w:rsidP="00ED7DCC">
      <w:pPr>
        <w:rPr>
          <w:i/>
          <w:lang w:val="en-US"/>
        </w:rPr>
      </w:pPr>
      <w:r w:rsidRPr="00717AF3">
        <w:rPr>
          <w:i/>
          <w:u w:val="single"/>
          <w:lang w:val="en-US"/>
        </w:rPr>
        <w:t>Persona</w:t>
      </w:r>
      <w:r w:rsidRPr="00717AF3">
        <w:rPr>
          <w:i/>
          <w:lang w:val="en-US"/>
        </w:rPr>
        <w:t>:</w:t>
      </w:r>
    </w:p>
    <w:p w:rsidR="00ED7DCC" w:rsidRPr="00717AF3" w:rsidRDefault="00ED7DCC" w:rsidP="00ED7DCC">
      <w:pPr>
        <w:rPr>
          <w:i/>
          <w:lang w:val="en-US"/>
        </w:rPr>
      </w:pPr>
      <w:r w:rsidRPr="00717AF3">
        <w:rPr>
          <w:i/>
          <w:lang w:val="en-US"/>
        </w:rPr>
        <w:t>Guido is a geo-engineer. He worries about the stability of his underground storage reservoir and would like to setup small-scale experiments to test some key issues.</w:t>
      </w:r>
    </w:p>
    <w:p w:rsidR="00ED7DCC" w:rsidRPr="00717AF3" w:rsidRDefault="00ED7DCC" w:rsidP="00ED7DCC">
      <w:pPr>
        <w:rPr>
          <w:i/>
          <w:lang w:val="en-US"/>
        </w:rPr>
      </w:pPr>
      <w:r w:rsidRPr="00717AF3">
        <w:rPr>
          <w:i/>
          <w:u w:val="single"/>
          <w:lang w:val="en-US"/>
        </w:rPr>
        <w:t>Supposed context</w:t>
      </w:r>
      <w:r w:rsidRPr="00717AF3">
        <w:rPr>
          <w:i/>
          <w:lang w:val="en-US"/>
        </w:rPr>
        <w:t>:</w:t>
      </w:r>
    </w:p>
    <w:p w:rsidR="00ED7DCC" w:rsidRPr="00717AF3" w:rsidRDefault="00ED7DCC" w:rsidP="00ED7DCC">
      <w:pPr>
        <w:rPr>
          <w:i/>
          <w:lang w:val="en-US"/>
        </w:rPr>
      </w:pPr>
      <w:r w:rsidRPr="00717AF3">
        <w:rPr>
          <w:i/>
          <w:lang w:val="en-US"/>
        </w:rPr>
        <w:t>Guido knows EPOS might provide the information he needs. He is unaware of the representation of data that will be valuable to him.</w:t>
      </w:r>
    </w:p>
    <w:p w:rsidR="00ED7DCC" w:rsidRPr="00717AF3" w:rsidRDefault="00ED7DCC" w:rsidP="00ED7DCC">
      <w:pPr>
        <w:rPr>
          <w:i/>
          <w:lang w:val="en-US"/>
        </w:rPr>
      </w:pPr>
      <w:r w:rsidRPr="00717AF3">
        <w:rPr>
          <w:i/>
          <w:u w:val="single"/>
          <w:lang w:val="en-US"/>
        </w:rPr>
        <w:t>Result</w:t>
      </w:r>
      <w:r w:rsidRPr="00717AF3">
        <w:rPr>
          <w:i/>
          <w:lang w:val="en-US"/>
        </w:rPr>
        <w:t>:</w:t>
      </w:r>
    </w:p>
    <w:p w:rsidR="00ED7DCC" w:rsidRPr="00717AF3" w:rsidRDefault="00ED7DCC" w:rsidP="00ED7DCC">
      <w:pPr>
        <w:rPr>
          <w:i/>
          <w:lang w:val="en-US"/>
        </w:rPr>
      </w:pPr>
      <w:r w:rsidRPr="00717AF3">
        <w:rPr>
          <w:i/>
          <w:lang w:val="en-US"/>
        </w:rPr>
        <w:t>Guido has verified that, depending on the scale of observation, sand indeed mechanically behaves comparable to rock.</w:t>
      </w:r>
    </w:p>
    <w:p w:rsidR="00ED7DCC" w:rsidRPr="00717AF3" w:rsidRDefault="00ED7DCC" w:rsidP="00ED7DCC">
      <w:pPr>
        <w:rPr>
          <w:b/>
          <w:lang w:val="en-US"/>
        </w:rPr>
      </w:pPr>
    </w:p>
    <w:p w:rsidR="00ED7DCC" w:rsidRPr="00717AF3" w:rsidRDefault="00ED7DCC" w:rsidP="00ED7DCC">
      <w:pPr>
        <w:rPr>
          <w:lang w:val="en-US"/>
        </w:rPr>
      </w:pPr>
      <w:r w:rsidRPr="00717AF3">
        <w:rPr>
          <w:b/>
          <w:lang w:val="en-US"/>
        </w:rPr>
        <w:t>Actors involved in the use case</w:t>
      </w:r>
      <w:r w:rsidRPr="00717AF3">
        <w:rPr>
          <w:lang w:val="en-US"/>
        </w:rPr>
        <w:t xml:space="preserve"> A list of the actors who communicate with this use case.</w:t>
      </w:r>
    </w:p>
    <w:p w:rsidR="00ED7DCC" w:rsidRPr="00717AF3" w:rsidRDefault="00ED7DCC" w:rsidP="00ED7DCC">
      <w:pPr>
        <w:numPr>
          <w:ilvl w:val="0"/>
          <w:numId w:val="16"/>
        </w:numPr>
        <w:suppressAutoHyphens/>
        <w:rPr>
          <w:i/>
          <w:lang w:val="en-US"/>
        </w:rPr>
      </w:pPr>
      <w:r w:rsidRPr="00717AF3">
        <w:rPr>
          <w:i/>
          <w:lang w:val="en-US"/>
        </w:rPr>
        <w:t>Researcher (system user)</w:t>
      </w:r>
    </w:p>
    <w:p w:rsidR="00ED7DCC" w:rsidRPr="00717AF3" w:rsidRDefault="00ED7DCC" w:rsidP="00ED7DCC">
      <w:pPr>
        <w:rPr>
          <w:i/>
          <w:lang w:val="en-US"/>
        </w:rPr>
      </w:pPr>
      <w:r w:rsidRPr="00717AF3">
        <w:rPr>
          <w:i/>
          <w:lang w:val="en-US"/>
        </w:rPr>
        <w:t>Geo-engineer</w:t>
      </w:r>
    </w:p>
    <w:p w:rsidR="00ED7DCC" w:rsidRPr="00717AF3" w:rsidRDefault="00ED7DCC" w:rsidP="00ED7DCC">
      <w:pPr>
        <w:rPr>
          <w:b/>
          <w:lang w:val="en-US"/>
        </w:rPr>
      </w:pPr>
    </w:p>
    <w:p w:rsidR="00ED7DCC" w:rsidRPr="00717AF3" w:rsidRDefault="00ED7DCC" w:rsidP="00ED7DCC">
      <w:pPr>
        <w:rPr>
          <w:i/>
          <w:lang w:val="en-US"/>
        </w:rPr>
      </w:pPr>
      <w:r w:rsidRPr="00717AF3">
        <w:rPr>
          <w:b/>
          <w:lang w:val="en-US"/>
        </w:rPr>
        <w:t>Priority</w:t>
      </w:r>
      <w:r w:rsidRPr="00717AF3">
        <w:rPr>
          <w:lang w:val="en-US"/>
        </w:rPr>
        <w:t xml:space="preserve">: </w:t>
      </w:r>
      <w:r w:rsidRPr="00717AF3">
        <w:rPr>
          <w:i/>
          <w:lang w:val="en-US"/>
        </w:rPr>
        <w:t>Medium</w:t>
      </w:r>
    </w:p>
    <w:p w:rsidR="00ED7DCC" w:rsidRPr="00717AF3" w:rsidRDefault="00ED7DCC" w:rsidP="00ED7DCC">
      <w:pPr>
        <w:rPr>
          <w:b/>
          <w:lang w:val="en-US"/>
        </w:rPr>
      </w:pPr>
    </w:p>
    <w:p w:rsidR="00ED7DCC" w:rsidRPr="00717AF3" w:rsidRDefault="00ED7DCC" w:rsidP="00ED7DCC">
      <w:pPr>
        <w:rPr>
          <w:lang w:val="en-US"/>
        </w:rPr>
      </w:pPr>
      <w:r w:rsidRPr="00717AF3">
        <w:rPr>
          <w:b/>
          <w:lang w:val="en-US"/>
        </w:rPr>
        <w:t>Pre-conditions</w:t>
      </w:r>
      <w:r w:rsidRPr="00717AF3">
        <w:rPr>
          <w:lang w:val="en-US"/>
        </w:rPr>
        <w:t>:</w:t>
      </w:r>
    </w:p>
    <w:p w:rsidR="00ED7DCC" w:rsidRPr="00717AF3" w:rsidRDefault="00ED7DCC" w:rsidP="00ED7DCC">
      <w:pPr>
        <w:rPr>
          <w:i/>
          <w:lang w:val="en-US"/>
        </w:rPr>
      </w:pPr>
      <w:r w:rsidRPr="00717AF3">
        <w:rPr>
          <w:i/>
          <w:lang w:val="en-US"/>
        </w:rPr>
        <w:t>&lt; Geo-engineer &gt; is logged in as a named user.</w:t>
      </w:r>
    </w:p>
    <w:p w:rsidR="00ED7DCC" w:rsidRPr="00717AF3" w:rsidRDefault="00ED7DCC" w:rsidP="00ED7DCC">
      <w:pPr>
        <w:rPr>
          <w:b/>
          <w:lang w:val="en-US"/>
        </w:rPr>
      </w:pPr>
    </w:p>
    <w:p w:rsidR="00ED7DCC" w:rsidRPr="00717AF3" w:rsidRDefault="00ED7DCC" w:rsidP="00ED7DCC">
      <w:pPr>
        <w:rPr>
          <w:lang w:val="en-US"/>
        </w:rPr>
      </w:pPr>
      <w:r w:rsidRPr="00717AF3">
        <w:rPr>
          <w:b/>
          <w:lang w:val="en-US"/>
        </w:rPr>
        <w:t>Flow of events – user view</w:t>
      </w:r>
      <w:r w:rsidRPr="00717AF3">
        <w:rPr>
          <w:lang w:val="en-US"/>
        </w:rPr>
        <w:t xml:space="preserve"> </w:t>
      </w:r>
    </w:p>
    <w:p w:rsidR="00ED7DCC" w:rsidRPr="00717AF3" w:rsidRDefault="00ED7DCC" w:rsidP="00ED7DCC">
      <w:pPr>
        <w:rPr>
          <w:i/>
          <w:lang w:val="en-US"/>
        </w:rPr>
      </w:pPr>
      <w:r w:rsidRPr="00717AF3">
        <w:rPr>
          <w:lang w:val="en-US"/>
        </w:rPr>
        <w:t xml:space="preserve">Basic sequences and needed steps (user view) – </w:t>
      </w:r>
      <w:r w:rsidRPr="00717AF3">
        <w:rPr>
          <w:i/>
          <w:u w:val="single"/>
          <w:lang w:val="en-US"/>
        </w:rPr>
        <w:t>Full text search without pre-filtering</w:t>
      </w:r>
      <w:r w:rsidRPr="00717AF3">
        <w:rPr>
          <w:i/>
          <w:lang w:val="en-US"/>
        </w:rPr>
        <w:t xml:space="preserve"> (The ‘Google Search’)</w:t>
      </w:r>
    </w:p>
    <w:p w:rsidR="00ED7DCC" w:rsidRPr="00717AF3" w:rsidRDefault="00ED7DCC" w:rsidP="00ED7DCC">
      <w:pPr>
        <w:numPr>
          <w:ilvl w:val="0"/>
          <w:numId w:val="24"/>
        </w:numPr>
        <w:suppressAutoHyphens/>
        <w:rPr>
          <w:i/>
          <w:lang w:val="en-US"/>
        </w:rPr>
      </w:pPr>
      <w:r w:rsidRPr="00717AF3">
        <w:rPr>
          <w:i/>
          <w:lang w:val="en-US"/>
        </w:rPr>
        <w:t xml:space="preserve">&lt;Geo-engineer&gt; is going to search for context models of material properties. He searches directly for “sand rock mechanics” with the aid of a generic text search box. </w:t>
      </w:r>
    </w:p>
    <w:p w:rsidR="00ED7DCC" w:rsidRPr="00717AF3" w:rsidRDefault="00ED7DCC" w:rsidP="00ED7DCC">
      <w:pPr>
        <w:numPr>
          <w:ilvl w:val="0"/>
          <w:numId w:val="24"/>
        </w:numPr>
        <w:suppressAutoHyphens/>
        <w:rPr>
          <w:lang w:val="en-US"/>
        </w:rPr>
      </w:pPr>
      <w:r w:rsidRPr="00717AF3">
        <w:rPr>
          <w:i/>
          <w:lang w:val="en-US"/>
        </w:rPr>
        <w:t>&lt; Geo-engineer &gt; applies a filter to the rather large result set by choosing from a topic facet the string value “analog models”.</w:t>
      </w:r>
    </w:p>
    <w:p w:rsidR="00ED7DCC" w:rsidRPr="00717AF3" w:rsidRDefault="00ED7DCC" w:rsidP="00ED7DCC">
      <w:pPr>
        <w:numPr>
          <w:ilvl w:val="0"/>
          <w:numId w:val="24"/>
        </w:numPr>
        <w:suppressAutoHyphens/>
        <w:rPr>
          <w:i/>
          <w:lang w:val="en-US"/>
        </w:rPr>
      </w:pPr>
      <w:r w:rsidRPr="00717AF3">
        <w:rPr>
          <w:i/>
          <w:lang w:val="en-US"/>
        </w:rPr>
        <w:t xml:space="preserve">&lt;Geo-engineer &gt; clicks in the updated results set on the entrance “GeoMod2008 materials benchmark: The axial test </w:t>
      </w:r>
      <w:r w:rsidRPr="00FD0A0B">
        <w:rPr>
          <w:i/>
          <w:lang w:val="en-US"/>
        </w:rPr>
        <w:t>dataset (</w:t>
      </w:r>
      <w:hyperlink r:id="rId8" w:tgtFrame="_blank" w:history="1">
        <w:r w:rsidRPr="00ED7DCC">
          <w:rPr>
            <w:rStyle w:val="Hyperlink"/>
            <w:rFonts w:eastAsia="Times"/>
            <w:i/>
            <w:color w:val="1D602B"/>
            <w:shd w:val="clear" w:color="auto" w:fill="FFFFFF"/>
            <w:lang w:val="en-US"/>
          </w:rPr>
          <w:t>http://doi.org/doi:10.5880/GFZ.4.1.2016.006</w:t>
        </w:r>
      </w:hyperlink>
      <w:r w:rsidRPr="00FD0A0B">
        <w:rPr>
          <w:i/>
          <w:lang w:val="en-US"/>
        </w:rPr>
        <w:t>).”,</w:t>
      </w:r>
      <w:r w:rsidRPr="00717AF3">
        <w:rPr>
          <w:i/>
          <w:lang w:val="en-US"/>
        </w:rPr>
        <w:t xml:space="preserve"> which brings him to the landing page of this data product.</w:t>
      </w:r>
    </w:p>
    <w:p w:rsidR="00ED7DCC" w:rsidRPr="00717AF3" w:rsidRDefault="00ED7DCC" w:rsidP="00ED7DCC">
      <w:pPr>
        <w:numPr>
          <w:ilvl w:val="0"/>
          <w:numId w:val="24"/>
        </w:numPr>
        <w:suppressAutoHyphens/>
        <w:rPr>
          <w:i/>
          <w:lang w:val="en-US"/>
        </w:rPr>
      </w:pPr>
      <w:r w:rsidRPr="00717AF3">
        <w:rPr>
          <w:i/>
          <w:lang w:val="en-US"/>
        </w:rPr>
        <w:t xml:space="preserve">&lt;Geo-engineer &gt; assesses this data set by a) reading the abstract, b) viewing the inline </w:t>
      </w:r>
      <w:proofErr w:type="spellStart"/>
      <w:r w:rsidRPr="00717AF3">
        <w:rPr>
          <w:i/>
          <w:lang w:val="en-US"/>
        </w:rPr>
        <w:t>DataCite</w:t>
      </w:r>
      <w:proofErr w:type="spellEnd"/>
      <w:r w:rsidRPr="00717AF3">
        <w:rPr>
          <w:i/>
          <w:lang w:val="en-US"/>
        </w:rPr>
        <w:t xml:space="preserve"> metadata, and c) reading the explanation of the dataset which is provided as a downloadable pdf (“</w:t>
      </w:r>
      <w:hyperlink r:id="rId9" w:history="1">
        <w:r w:rsidRPr="00717AF3">
          <w:rPr>
            <w:rStyle w:val="Hyperlink"/>
            <w:i/>
            <w:lang w:val="en-US"/>
          </w:rPr>
          <w:t>Explanations for the AT datasets.pdf</w:t>
        </w:r>
      </w:hyperlink>
      <w:r w:rsidRPr="00717AF3">
        <w:rPr>
          <w:i/>
          <w:lang w:val="en-US"/>
        </w:rPr>
        <w:t>”).</w:t>
      </w:r>
    </w:p>
    <w:p w:rsidR="00ED7DCC" w:rsidRPr="00717AF3" w:rsidRDefault="00ED7DCC" w:rsidP="00ED7DCC">
      <w:pPr>
        <w:numPr>
          <w:ilvl w:val="0"/>
          <w:numId w:val="24"/>
        </w:numPr>
        <w:suppressAutoHyphens/>
        <w:rPr>
          <w:i/>
          <w:lang w:val="en-US"/>
        </w:rPr>
      </w:pPr>
      <w:r w:rsidRPr="00717AF3">
        <w:rPr>
          <w:i/>
          <w:lang w:val="en-US"/>
        </w:rPr>
        <w:t>Based on his analysis and the open availability of the dataset &lt;Geo-engineer&gt; downloads the compressed data package (“</w:t>
      </w:r>
      <w:hyperlink r:id="rId10" w:history="1">
        <w:r w:rsidRPr="00717AF3">
          <w:rPr>
            <w:rStyle w:val="Hyperlink"/>
            <w:i/>
            <w:lang w:val="en-US"/>
          </w:rPr>
          <w:t>AT-data.zip</w:t>
        </w:r>
      </w:hyperlink>
      <w:r w:rsidRPr="00717AF3">
        <w:rPr>
          <w:i/>
          <w:lang w:val="en-US"/>
        </w:rPr>
        <w:t>”).</w:t>
      </w:r>
    </w:p>
    <w:p w:rsidR="00ED7DCC" w:rsidRDefault="00ED7DCC" w:rsidP="00ED7DCC">
      <w:pPr>
        <w:rPr>
          <w:b/>
          <w:lang w:val="en-US"/>
        </w:rPr>
      </w:pPr>
    </w:p>
    <w:p w:rsidR="00F10A89" w:rsidRDefault="00F10A89" w:rsidP="00ED7DCC">
      <w:pPr>
        <w:rPr>
          <w:b/>
          <w:lang w:val="en-US"/>
        </w:rPr>
      </w:pPr>
    </w:p>
    <w:p w:rsidR="00F10A89" w:rsidRDefault="00F10A89" w:rsidP="00ED7DCC">
      <w:pPr>
        <w:rPr>
          <w:b/>
          <w:lang w:val="en-US"/>
        </w:rPr>
      </w:pPr>
    </w:p>
    <w:p w:rsidR="00F10A89" w:rsidRDefault="00F10A89" w:rsidP="00ED7DCC">
      <w:pPr>
        <w:rPr>
          <w:b/>
          <w:lang w:val="en-US"/>
        </w:rPr>
      </w:pPr>
    </w:p>
    <w:p w:rsidR="00F10A89" w:rsidRPr="00717AF3" w:rsidRDefault="00F10A89" w:rsidP="00ED7DCC">
      <w:pPr>
        <w:rPr>
          <w:b/>
          <w:lang w:val="en-US"/>
        </w:rPr>
      </w:pPr>
    </w:p>
    <w:p w:rsidR="00ED7DCC" w:rsidRPr="00717AF3" w:rsidRDefault="00ED7DCC" w:rsidP="00ED7DCC">
      <w:pPr>
        <w:rPr>
          <w:b/>
          <w:lang w:val="en-US"/>
        </w:rPr>
      </w:pPr>
      <w:r w:rsidRPr="00717AF3">
        <w:rPr>
          <w:b/>
          <w:lang w:val="en-US"/>
        </w:rPr>
        <w:lastRenderedPageBreak/>
        <w:t>System workflow - system view</w:t>
      </w:r>
    </w:p>
    <w:p w:rsidR="00ED7DCC" w:rsidRPr="00717AF3" w:rsidRDefault="00ED7DCC" w:rsidP="00ED7DCC">
      <w:pPr>
        <w:rPr>
          <w:lang w:val="en-US"/>
        </w:rPr>
      </w:pPr>
      <w:r w:rsidRPr="00717AF3">
        <w:rPr>
          <w:i/>
          <w:u w:val="single"/>
          <w:lang w:val="en-US"/>
        </w:rPr>
        <w:t>Full text search without pre-filtering</w:t>
      </w:r>
    </w:p>
    <w:p w:rsidR="00ED7DCC" w:rsidRPr="00717AF3" w:rsidRDefault="00ED7DCC" w:rsidP="00ED7DCC">
      <w:pPr>
        <w:numPr>
          <w:ilvl w:val="0"/>
          <w:numId w:val="25"/>
        </w:numPr>
        <w:suppressAutoHyphens/>
        <w:rPr>
          <w:lang w:val="en-US"/>
        </w:rPr>
      </w:pPr>
      <w:r w:rsidRPr="00717AF3">
        <w:rPr>
          <w:i/>
          <w:lang w:val="en-US"/>
        </w:rPr>
        <w:t>The GUI receives the input: new full text search</w:t>
      </w:r>
    </w:p>
    <w:p w:rsidR="00ED7DCC" w:rsidRPr="00717AF3" w:rsidRDefault="00ED7DCC" w:rsidP="00ED7DCC">
      <w:pPr>
        <w:numPr>
          <w:ilvl w:val="1"/>
          <w:numId w:val="25"/>
        </w:numPr>
        <w:suppressAutoHyphens/>
        <w:rPr>
          <w:lang w:val="en-US"/>
        </w:rPr>
      </w:pPr>
      <w:r w:rsidRPr="00717AF3">
        <w:rPr>
          <w:i/>
          <w:lang w:val="en-US"/>
        </w:rPr>
        <w:t>The system connects to the full text index and executes the query “sand rock mechanics” over all indexed fields</w:t>
      </w:r>
    </w:p>
    <w:p w:rsidR="00ED7DCC" w:rsidRPr="00717AF3" w:rsidRDefault="00ED7DCC" w:rsidP="00ED7DCC">
      <w:pPr>
        <w:numPr>
          <w:ilvl w:val="1"/>
          <w:numId w:val="25"/>
        </w:numPr>
        <w:suppressAutoHyphens/>
        <w:rPr>
          <w:lang w:val="en-US"/>
        </w:rPr>
      </w:pPr>
      <w:r w:rsidRPr="00717AF3">
        <w:rPr>
          <w:i/>
          <w:lang w:val="en-US"/>
        </w:rPr>
        <w:t>The system returns a results page</w:t>
      </w:r>
    </w:p>
    <w:p w:rsidR="00ED7DCC" w:rsidRPr="00717AF3" w:rsidRDefault="00ED7DCC" w:rsidP="00ED7DCC">
      <w:pPr>
        <w:numPr>
          <w:ilvl w:val="2"/>
          <w:numId w:val="25"/>
        </w:numPr>
        <w:suppressAutoHyphens/>
        <w:rPr>
          <w:lang w:val="en-US"/>
        </w:rPr>
      </w:pPr>
      <w:r w:rsidRPr="00717AF3">
        <w:rPr>
          <w:i/>
          <w:lang w:val="en-US"/>
        </w:rPr>
        <w:t>That is shown in the GUI</w:t>
      </w:r>
    </w:p>
    <w:p w:rsidR="00ED7DCC" w:rsidRPr="00717AF3" w:rsidRDefault="00ED7DCC" w:rsidP="00ED7DCC">
      <w:pPr>
        <w:numPr>
          <w:ilvl w:val="2"/>
          <w:numId w:val="25"/>
        </w:numPr>
        <w:suppressAutoHyphens/>
        <w:rPr>
          <w:lang w:val="en-US"/>
        </w:rPr>
      </w:pPr>
      <w:r w:rsidRPr="00717AF3">
        <w:rPr>
          <w:i/>
          <w:lang w:val="en-US"/>
        </w:rPr>
        <w:t>That contains filters (facets) that apply to the underlying result set (i.e. all results have a topic field, and “topic” is contained as a restricted list of values upon which further refinements can be made; values that do not apply to some individual result are not in the refinement list).</w:t>
      </w:r>
    </w:p>
    <w:p w:rsidR="00ED7DCC" w:rsidRPr="00717AF3" w:rsidRDefault="00ED7DCC" w:rsidP="00ED7DCC">
      <w:pPr>
        <w:numPr>
          <w:ilvl w:val="0"/>
          <w:numId w:val="25"/>
        </w:numPr>
        <w:suppressAutoHyphens/>
        <w:rPr>
          <w:i/>
          <w:lang w:val="en-US"/>
        </w:rPr>
      </w:pPr>
      <w:r w:rsidRPr="00717AF3">
        <w:rPr>
          <w:i/>
          <w:lang w:val="en-US"/>
        </w:rPr>
        <w:t>The GUI receives the input: applied filter</w:t>
      </w:r>
    </w:p>
    <w:p w:rsidR="00ED7DCC" w:rsidRPr="00717AF3" w:rsidRDefault="00ED7DCC" w:rsidP="00ED7DCC">
      <w:pPr>
        <w:numPr>
          <w:ilvl w:val="1"/>
          <w:numId w:val="25"/>
        </w:numPr>
        <w:suppressAutoHyphens/>
        <w:rPr>
          <w:i/>
          <w:lang w:val="en-US"/>
        </w:rPr>
      </w:pPr>
      <w:r w:rsidRPr="00717AF3">
        <w:rPr>
          <w:i/>
          <w:lang w:val="en-US"/>
        </w:rPr>
        <w:t>The system connects to the full text index and executes the query &lt;topic: “analog models”&gt; onto the last result set.</w:t>
      </w:r>
    </w:p>
    <w:p w:rsidR="00ED7DCC" w:rsidRPr="00717AF3" w:rsidRDefault="00ED7DCC" w:rsidP="00ED7DCC">
      <w:pPr>
        <w:numPr>
          <w:ilvl w:val="1"/>
          <w:numId w:val="25"/>
        </w:numPr>
        <w:suppressAutoHyphens/>
        <w:rPr>
          <w:i/>
          <w:lang w:val="en-US"/>
        </w:rPr>
      </w:pPr>
      <w:r w:rsidRPr="00717AF3">
        <w:rPr>
          <w:i/>
          <w:lang w:val="en-US"/>
        </w:rPr>
        <w:t>The system returns a result set that is a refinement of the former one.</w:t>
      </w:r>
    </w:p>
    <w:p w:rsidR="00ED7DCC" w:rsidRPr="00717AF3" w:rsidRDefault="00ED7DCC" w:rsidP="00ED7DCC">
      <w:pPr>
        <w:numPr>
          <w:ilvl w:val="0"/>
          <w:numId w:val="25"/>
        </w:numPr>
        <w:suppressAutoHyphens/>
        <w:rPr>
          <w:i/>
          <w:lang w:val="en-US"/>
        </w:rPr>
      </w:pPr>
      <w:r w:rsidRPr="00717AF3">
        <w:rPr>
          <w:i/>
          <w:lang w:val="en-US"/>
        </w:rPr>
        <w:t>The GUI receives the input: hyperlink clicked</w:t>
      </w:r>
    </w:p>
    <w:p w:rsidR="00ED7DCC" w:rsidRPr="00717AF3" w:rsidRDefault="00ED7DCC" w:rsidP="00ED7DCC">
      <w:pPr>
        <w:numPr>
          <w:ilvl w:val="1"/>
          <w:numId w:val="25"/>
        </w:numPr>
        <w:suppressAutoHyphens/>
        <w:rPr>
          <w:i/>
          <w:lang w:val="en-US"/>
        </w:rPr>
      </w:pPr>
      <w:r w:rsidRPr="00717AF3">
        <w:rPr>
          <w:i/>
          <w:lang w:val="en-US"/>
        </w:rPr>
        <w:t>The URL is followed (possibly in a new target tab of the browser)</w:t>
      </w:r>
    </w:p>
    <w:p w:rsidR="00ED7DCC" w:rsidRPr="00717AF3" w:rsidRDefault="00ED7DCC" w:rsidP="00ED7DCC">
      <w:pPr>
        <w:numPr>
          <w:ilvl w:val="1"/>
          <w:numId w:val="25"/>
        </w:numPr>
        <w:suppressAutoHyphens/>
        <w:rPr>
          <w:i/>
          <w:lang w:val="en-US"/>
        </w:rPr>
      </w:pPr>
      <w:r w:rsidRPr="00717AF3">
        <w:rPr>
          <w:i/>
          <w:lang w:val="en-US"/>
        </w:rPr>
        <w:t>User session remains active</w:t>
      </w:r>
    </w:p>
    <w:p w:rsidR="00ED7DCC" w:rsidRPr="00717AF3" w:rsidRDefault="00ED7DCC" w:rsidP="00ED7DCC">
      <w:pPr>
        <w:numPr>
          <w:ilvl w:val="0"/>
          <w:numId w:val="25"/>
        </w:numPr>
        <w:suppressAutoHyphens/>
        <w:rPr>
          <w:i/>
          <w:lang w:val="en-US"/>
        </w:rPr>
      </w:pPr>
      <w:r w:rsidRPr="00717AF3">
        <w:rPr>
          <w:i/>
          <w:lang w:val="en-US"/>
        </w:rPr>
        <w:t>Steps 4 and 5 are not controlled by the system. However, the user may return to update his choice of filter values, in which case action 2 is executed again. (A request for a new search may or may not reset applied filtering.)</w:t>
      </w:r>
    </w:p>
    <w:p w:rsidR="00ED7DCC" w:rsidRPr="00717AF3" w:rsidRDefault="00ED7DCC" w:rsidP="00ED7DCC">
      <w:pPr>
        <w:rPr>
          <w:b/>
          <w:lang w:val="en-US"/>
        </w:rPr>
      </w:pPr>
    </w:p>
    <w:p w:rsidR="00ED7DCC" w:rsidRPr="00717AF3" w:rsidRDefault="00ED7DCC" w:rsidP="00ED7DCC">
      <w:pPr>
        <w:rPr>
          <w:lang w:val="en-US"/>
        </w:rPr>
      </w:pPr>
      <w:r w:rsidRPr="00717AF3">
        <w:rPr>
          <w:b/>
          <w:lang w:val="en-US"/>
        </w:rPr>
        <w:t>Post-conditions</w:t>
      </w:r>
    </w:p>
    <w:p w:rsidR="00ED7DCC" w:rsidRPr="00717AF3" w:rsidRDefault="00ED7DCC" w:rsidP="00ED7DCC">
      <w:pPr>
        <w:numPr>
          <w:ilvl w:val="0"/>
          <w:numId w:val="19"/>
        </w:numPr>
        <w:suppressAutoHyphens/>
        <w:rPr>
          <w:lang w:val="en-US"/>
        </w:rPr>
      </w:pPr>
      <w:r w:rsidRPr="00717AF3">
        <w:rPr>
          <w:i/>
          <w:lang w:val="en-US"/>
        </w:rPr>
        <w:t>&lt; Geo-engineer &gt; is logged in as a named user.</w:t>
      </w:r>
    </w:p>
    <w:p w:rsidR="00ED7DCC" w:rsidRPr="00717AF3" w:rsidRDefault="00ED7DCC" w:rsidP="00ED7DCC">
      <w:pPr>
        <w:numPr>
          <w:ilvl w:val="0"/>
          <w:numId w:val="19"/>
        </w:numPr>
        <w:suppressAutoHyphens/>
        <w:rPr>
          <w:lang w:val="en-US"/>
        </w:rPr>
      </w:pPr>
      <w:r w:rsidRPr="00717AF3">
        <w:rPr>
          <w:i/>
          <w:lang w:val="en-US"/>
        </w:rPr>
        <w:t>&lt; Geo-engineer &gt; owns a search results object</w:t>
      </w:r>
    </w:p>
    <w:p w:rsidR="00ED7DCC" w:rsidRPr="00717AF3" w:rsidRDefault="00ED7DCC" w:rsidP="00ED7DCC">
      <w:pPr>
        <w:numPr>
          <w:ilvl w:val="0"/>
          <w:numId w:val="19"/>
        </w:numPr>
        <w:suppressAutoHyphens/>
        <w:rPr>
          <w:lang w:val="en-US"/>
        </w:rPr>
      </w:pPr>
      <w:r w:rsidRPr="00717AF3">
        <w:rPr>
          <w:i/>
          <w:lang w:val="en-US"/>
        </w:rPr>
        <w:t>&lt; Geo-engineer &gt; owns a ‘last query executed’</w:t>
      </w:r>
    </w:p>
    <w:p w:rsidR="00ED7DCC" w:rsidRPr="00717AF3" w:rsidRDefault="00ED7DCC" w:rsidP="00ED7DCC">
      <w:pPr>
        <w:rPr>
          <w:i/>
          <w:lang w:val="en-US"/>
        </w:rPr>
      </w:pPr>
      <w:r w:rsidRPr="00717AF3">
        <w:rPr>
          <w:i/>
          <w:lang w:val="en-US"/>
        </w:rPr>
        <w:t>&lt; Geo-engineer &gt; is connected to an active search parameterization profile (with or without constraints).</w:t>
      </w:r>
    </w:p>
    <w:p w:rsidR="00ED7DCC" w:rsidRPr="00717AF3" w:rsidRDefault="00ED7DCC" w:rsidP="00ED7DCC">
      <w:pPr>
        <w:rPr>
          <w:b/>
          <w:lang w:val="en-US"/>
        </w:rPr>
      </w:pPr>
    </w:p>
    <w:p w:rsidR="00ED7DCC" w:rsidRPr="00717AF3" w:rsidRDefault="00ED7DCC" w:rsidP="00ED7DCC">
      <w:pPr>
        <w:rPr>
          <w:lang w:val="en-US"/>
        </w:rPr>
      </w:pPr>
      <w:r w:rsidRPr="00717AF3">
        <w:rPr>
          <w:b/>
          <w:lang w:val="en-US"/>
        </w:rPr>
        <w:t>Extension Points</w:t>
      </w:r>
    </w:p>
    <w:p w:rsidR="00ED7DCC" w:rsidRPr="00717AF3" w:rsidRDefault="00ED7DCC" w:rsidP="00ED7DCC">
      <w:pPr>
        <w:rPr>
          <w:i/>
          <w:lang w:val="en-US"/>
        </w:rPr>
      </w:pPr>
      <w:r w:rsidRPr="00717AF3">
        <w:rPr>
          <w:i/>
          <w:lang w:val="en-US"/>
        </w:rPr>
        <w:t>None</w:t>
      </w:r>
    </w:p>
    <w:p w:rsidR="00ED7DCC" w:rsidRPr="00717AF3" w:rsidRDefault="00ED7DCC" w:rsidP="00ED7DCC">
      <w:pPr>
        <w:rPr>
          <w:b/>
          <w:lang w:val="en-US"/>
        </w:rPr>
      </w:pPr>
    </w:p>
    <w:p w:rsidR="00ED7DCC" w:rsidRPr="00717AF3" w:rsidRDefault="00ED7DCC" w:rsidP="00ED7DCC">
      <w:pPr>
        <w:rPr>
          <w:lang w:val="en-US"/>
        </w:rPr>
      </w:pPr>
      <w:r w:rsidRPr="00717AF3">
        <w:rPr>
          <w:b/>
          <w:lang w:val="en-US"/>
        </w:rPr>
        <w:t xml:space="preserve">« Used » Use Cases </w:t>
      </w:r>
      <w:r w:rsidRPr="00717AF3">
        <w:rPr>
          <w:lang w:val="en-US"/>
        </w:rPr>
        <w:t>Determine the systems functionality that might be reused and model this using the &lt;&lt;uses&gt;&gt; relationship. If the use case uses other Use Cases, list them here.</w:t>
      </w:r>
    </w:p>
    <w:p w:rsidR="00ED7DCC" w:rsidRPr="00717AF3" w:rsidRDefault="00ED7DCC" w:rsidP="00ED7DCC">
      <w:pPr>
        <w:rPr>
          <w:lang w:val="en-US"/>
        </w:rPr>
      </w:pPr>
      <w:r w:rsidRPr="00717AF3">
        <w:rPr>
          <w:lang w:val="en-US"/>
        </w:rPr>
        <w:t>…</w:t>
      </w:r>
    </w:p>
    <w:p w:rsidR="00ED7DCC" w:rsidRPr="00717AF3" w:rsidRDefault="00ED7DCC" w:rsidP="00ED7DCC">
      <w:pPr>
        <w:jc w:val="both"/>
        <w:rPr>
          <w:b/>
          <w:color w:val="FF0000"/>
          <w:lang w:val="en-US"/>
        </w:rPr>
      </w:pPr>
    </w:p>
    <w:p w:rsidR="00F10A89" w:rsidRDefault="00F10A89">
      <w:pPr>
        <w:spacing w:after="160" w:line="259" w:lineRule="auto"/>
        <w:rPr>
          <w:b/>
          <w:color w:val="FF0000"/>
          <w:lang w:val="en-US"/>
        </w:rPr>
      </w:pPr>
      <w:r>
        <w:rPr>
          <w:b/>
          <w:color w:val="FF0000"/>
          <w:lang w:val="en-US"/>
        </w:rPr>
        <w:br w:type="page"/>
      </w:r>
    </w:p>
    <w:p w:rsidR="00ED7DCC" w:rsidRPr="00717AF3" w:rsidRDefault="00ED7DCC" w:rsidP="00ED7DCC">
      <w:pPr>
        <w:jc w:val="both"/>
        <w:rPr>
          <w:lang w:val="en-US"/>
        </w:rPr>
      </w:pPr>
      <w:r w:rsidRPr="00717AF3">
        <w:rPr>
          <w:b/>
          <w:color w:val="FF0000"/>
          <w:lang w:val="en-US"/>
        </w:rPr>
        <w:lastRenderedPageBreak/>
        <w:t>USE CASE 3:</w:t>
      </w:r>
      <w:r w:rsidRPr="00717AF3">
        <w:rPr>
          <w:b/>
          <w:lang w:val="en-US"/>
        </w:rPr>
        <w:t xml:space="preserve"> Use case name/topic: </w:t>
      </w:r>
      <w:r w:rsidRPr="00717AF3">
        <w:rPr>
          <w:lang w:val="en-US"/>
        </w:rPr>
        <w:t>User looking for an analogue material property and geological experiments.</w:t>
      </w:r>
    </w:p>
    <w:p w:rsidR="00ED7DCC" w:rsidRPr="00717AF3" w:rsidRDefault="00ED7DCC" w:rsidP="00ED7DCC">
      <w:pPr>
        <w:jc w:val="both"/>
        <w:rPr>
          <w:lang w:val="en-US"/>
        </w:rPr>
      </w:pPr>
    </w:p>
    <w:p w:rsidR="00ED7DCC" w:rsidRPr="00717AF3" w:rsidRDefault="00ED7DCC" w:rsidP="00ED7DCC">
      <w:pPr>
        <w:jc w:val="both"/>
        <w:rPr>
          <w:lang w:val="en-US"/>
        </w:rPr>
      </w:pPr>
      <w:r w:rsidRPr="00717AF3">
        <w:rPr>
          <w:b/>
          <w:lang w:val="en-US"/>
        </w:rPr>
        <w:t xml:space="preserve">Use case domain: </w:t>
      </w:r>
      <w:r w:rsidRPr="00717AF3">
        <w:rPr>
          <w:lang w:val="en-US"/>
        </w:rPr>
        <w:t>mono-disciplinary, focusing on one discipline available within MLs.</w:t>
      </w:r>
    </w:p>
    <w:p w:rsidR="00ED7DCC" w:rsidRPr="00717AF3" w:rsidRDefault="00ED7DCC" w:rsidP="00ED7DCC">
      <w:pPr>
        <w:jc w:val="both"/>
        <w:rPr>
          <w:lang w:val="en-US"/>
        </w:rPr>
      </w:pPr>
    </w:p>
    <w:p w:rsidR="00ED7DCC" w:rsidRPr="00717AF3" w:rsidRDefault="00ED7DCC" w:rsidP="00ED7DCC">
      <w:pPr>
        <w:jc w:val="both"/>
        <w:rPr>
          <w:lang w:val="en-US"/>
        </w:rPr>
      </w:pPr>
      <w:r w:rsidRPr="00717AF3">
        <w:rPr>
          <w:b/>
          <w:lang w:val="en-US"/>
        </w:rPr>
        <w:t xml:space="preserve">Use case description: </w:t>
      </w:r>
      <w:r w:rsidRPr="00717AF3">
        <w:rPr>
          <w:lang w:val="en-US"/>
        </w:rPr>
        <w:t>As a scientist studying compressive margins with analogue models I need to build up a multi-layered terrain with specific rheological properties. Therefore, I’m looking in EPOS for finding:</w:t>
      </w:r>
    </w:p>
    <w:p w:rsidR="00ED7DCC" w:rsidRPr="00717AF3" w:rsidRDefault="00ED7DCC" w:rsidP="00ED7DCC">
      <w:pPr>
        <w:jc w:val="both"/>
        <w:rPr>
          <w:lang w:val="en-US"/>
        </w:rPr>
      </w:pPr>
      <w:r w:rsidRPr="00717AF3">
        <w:rPr>
          <w:lang w:val="en-US"/>
        </w:rPr>
        <w:t xml:space="preserve"> a) the best suitable material =&gt; I want to see data about the material properties (e.g. strain rates, density, viscosity, etc.); </w:t>
      </w:r>
    </w:p>
    <w:p w:rsidR="00ED7DCC" w:rsidRPr="00717AF3" w:rsidRDefault="00ED7DCC" w:rsidP="00ED7DCC">
      <w:pPr>
        <w:jc w:val="both"/>
        <w:rPr>
          <w:lang w:val="en-US"/>
        </w:rPr>
      </w:pPr>
      <w:r w:rsidRPr="00717AF3">
        <w:rPr>
          <w:lang w:val="en-US"/>
        </w:rPr>
        <w:t>b) same typology of experiment already done by the scientific community =&gt; Looking for images, movies, apparatus types etc.</w:t>
      </w:r>
    </w:p>
    <w:p w:rsidR="00ED7DCC" w:rsidRPr="00717AF3" w:rsidRDefault="00ED7DCC" w:rsidP="00ED7DCC">
      <w:pPr>
        <w:jc w:val="both"/>
        <w:rPr>
          <w:lang w:val="en-US"/>
        </w:rPr>
      </w:pPr>
    </w:p>
    <w:p w:rsidR="00ED7DCC" w:rsidRPr="00717AF3" w:rsidRDefault="00ED7DCC" w:rsidP="00ED7DCC">
      <w:pPr>
        <w:jc w:val="both"/>
        <w:rPr>
          <w:b/>
          <w:lang w:val="en-US"/>
        </w:rPr>
      </w:pPr>
      <w:r w:rsidRPr="00717AF3">
        <w:rPr>
          <w:b/>
          <w:lang w:val="en-US"/>
        </w:rPr>
        <w:t xml:space="preserve">Metadata fields: </w:t>
      </w:r>
    </w:p>
    <w:p w:rsidR="00ED7DCC" w:rsidRPr="00717AF3" w:rsidRDefault="00ED7DCC" w:rsidP="00ED7DCC">
      <w:pPr>
        <w:jc w:val="both"/>
        <w:rPr>
          <w:lang w:val="en-US"/>
        </w:rPr>
      </w:pPr>
      <w:r w:rsidRPr="00717AF3">
        <w:rPr>
          <w:lang w:val="en-US"/>
        </w:rPr>
        <w:t>a)</w:t>
      </w:r>
      <w:r w:rsidRPr="00717AF3">
        <w:rPr>
          <w:b/>
          <w:lang w:val="en-US"/>
        </w:rPr>
        <w:t xml:space="preserve"> Experiment type </w:t>
      </w:r>
      <w:r w:rsidRPr="00717AF3">
        <w:rPr>
          <w:lang w:val="en-US"/>
        </w:rPr>
        <w:t>=&gt;</w:t>
      </w:r>
      <w:r w:rsidRPr="00717AF3">
        <w:rPr>
          <w:b/>
          <w:lang w:val="en-US"/>
        </w:rPr>
        <w:t xml:space="preserve"> Material testing properties</w:t>
      </w:r>
      <w:r w:rsidRPr="00717AF3">
        <w:rPr>
          <w:lang w:val="en-US"/>
        </w:rPr>
        <w:t xml:space="preserve"> =&gt; </w:t>
      </w:r>
      <w:r w:rsidRPr="00717AF3">
        <w:rPr>
          <w:b/>
          <w:lang w:val="en-US"/>
        </w:rPr>
        <w:t>Analogue material</w:t>
      </w:r>
      <w:r w:rsidRPr="00717AF3">
        <w:rPr>
          <w:lang w:val="en-US"/>
        </w:rPr>
        <w:t xml:space="preserve"> (selection of one or more analogue materials).</w:t>
      </w:r>
    </w:p>
    <w:p w:rsidR="00ED7DCC" w:rsidRPr="00717AF3" w:rsidRDefault="00ED7DCC" w:rsidP="00ED7DCC">
      <w:pPr>
        <w:jc w:val="both"/>
        <w:rPr>
          <w:lang w:val="en-US"/>
        </w:rPr>
      </w:pPr>
      <w:r w:rsidRPr="00717AF3">
        <w:rPr>
          <w:lang w:val="en-US"/>
        </w:rPr>
        <w:t>b)</w:t>
      </w:r>
      <w:r w:rsidRPr="00717AF3">
        <w:rPr>
          <w:b/>
          <w:lang w:val="en-US"/>
        </w:rPr>
        <w:t xml:space="preserve"> Experiment type </w:t>
      </w:r>
      <w:r w:rsidRPr="00717AF3">
        <w:rPr>
          <w:lang w:val="en-US"/>
        </w:rPr>
        <w:t>=&gt;</w:t>
      </w:r>
      <w:r w:rsidRPr="00717AF3">
        <w:rPr>
          <w:b/>
          <w:lang w:val="en-US"/>
        </w:rPr>
        <w:t xml:space="preserve"> </w:t>
      </w:r>
      <w:r w:rsidRPr="00717AF3">
        <w:rPr>
          <w:b/>
          <w:u w:val="single"/>
          <w:lang w:val="en-US"/>
        </w:rPr>
        <w:t>Geologic feature</w:t>
      </w:r>
      <w:r w:rsidRPr="00717AF3">
        <w:rPr>
          <w:b/>
          <w:lang w:val="en-US"/>
        </w:rPr>
        <w:t xml:space="preserve"> </w:t>
      </w:r>
      <w:r w:rsidRPr="00717AF3">
        <w:rPr>
          <w:lang w:val="en-US"/>
        </w:rPr>
        <w:t>=&gt;</w:t>
      </w:r>
      <w:r w:rsidRPr="00717AF3">
        <w:rPr>
          <w:b/>
          <w:lang w:val="en-US"/>
        </w:rPr>
        <w:t xml:space="preserve"> </w:t>
      </w:r>
      <w:r w:rsidRPr="00717AF3">
        <w:rPr>
          <w:b/>
          <w:u w:val="single"/>
          <w:lang w:val="en-US"/>
        </w:rPr>
        <w:t>Event Environment Process</w:t>
      </w:r>
      <w:r w:rsidRPr="00717AF3">
        <w:rPr>
          <w:lang w:val="en-US"/>
        </w:rPr>
        <w:t xml:space="preserve"> (Collisional setting) + </w:t>
      </w:r>
      <w:r w:rsidRPr="00717AF3">
        <w:rPr>
          <w:b/>
          <w:u w:val="single"/>
          <w:lang w:val="en-US"/>
        </w:rPr>
        <w:t>Event Process</w:t>
      </w:r>
      <w:r w:rsidRPr="00717AF3">
        <w:rPr>
          <w:lang w:val="en-US"/>
        </w:rPr>
        <w:t xml:space="preserve"> (Orogenic process or Continental Collision) + </w:t>
      </w:r>
      <w:r w:rsidRPr="00717AF3">
        <w:rPr>
          <w:b/>
          <w:lang w:val="en-US"/>
        </w:rPr>
        <w:t>Apparatus</w:t>
      </w:r>
      <w:r w:rsidRPr="00717AF3">
        <w:rPr>
          <w:lang w:val="en-US"/>
        </w:rPr>
        <w:t xml:space="preserve"> (Sandbox) =&gt; </w:t>
      </w:r>
      <w:r w:rsidRPr="00717AF3">
        <w:rPr>
          <w:b/>
          <w:lang w:val="en-US"/>
        </w:rPr>
        <w:t>Elaborated data</w:t>
      </w:r>
      <w:r w:rsidRPr="00717AF3">
        <w:rPr>
          <w:lang w:val="en-US"/>
        </w:rPr>
        <w:t xml:space="preserve"> (photos, movies, etc.). </w:t>
      </w:r>
    </w:p>
    <w:p w:rsidR="00ED7DCC" w:rsidRPr="00717AF3" w:rsidRDefault="00ED7DCC" w:rsidP="00ED7DCC">
      <w:pPr>
        <w:jc w:val="both"/>
        <w:rPr>
          <w:b/>
          <w:lang w:val="en-US"/>
        </w:rPr>
      </w:pPr>
    </w:p>
    <w:p w:rsidR="00ED7DCC" w:rsidRPr="00717AF3" w:rsidRDefault="00ED7DCC" w:rsidP="00ED7DCC">
      <w:pPr>
        <w:rPr>
          <w:b/>
          <w:lang w:val="en-US"/>
        </w:rPr>
      </w:pPr>
    </w:p>
    <w:p w:rsidR="00ED7DCC" w:rsidRPr="00717AF3" w:rsidRDefault="00ED7DCC" w:rsidP="00ED7DCC">
      <w:pPr>
        <w:rPr>
          <w:lang w:val="en-US"/>
        </w:rPr>
      </w:pPr>
      <w:r w:rsidRPr="00717AF3">
        <w:rPr>
          <w:b/>
          <w:color w:val="FF0000"/>
          <w:lang w:val="en-US"/>
        </w:rPr>
        <w:t>USE CASE 4:</w:t>
      </w:r>
      <w:r w:rsidRPr="00717AF3">
        <w:rPr>
          <w:b/>
          <w:lang w:val="en-US"/>
        </w:rPr>
        <w:t xml:space="preserve"> Use case name/topic: </w:t>
      </w:r>
      <w:r w:rsidRPr="00717AF3">
        <w:rPr>
          <w:lang w:val="en-US"/>
        </w:rPr>
        <w:t>User applying bounding box to obtain the available resources.</w:t>
      </w:r>
    </w:p>
    <w:p w:rsidR="00ED7DCC" w:rsidRPr="00717AF3" w:rsidRDefault="00ED7DCC" w:rsidP="00ED7DCC">
      <w:pPr>
        <w:rPr>
          <w:lang w:val="en-US"/>
        </w:rPr>
      </w:pPr>
    </w:p>
    <w:p w:rsidR="00ED7DCC" w:rsidRPr="00717AF3" w:rsidRDefault="00ED7DCC" w:rsidP="00ED7DCC">
      <w:pPr>
        <w:jc w:val="both"/>
        <w:rPr>
          <w:lang w:val="en-US"/>
        </w:rPr>
      </w:pPr>
      <w:r w:rsidRPr="00717AF3">
        <w:rPr>
          <w:b/>
          <w:lang w:val="en-US"/>
        </w:rPr>
        <w:t xml:space="preserve">Use case domain: </w:t>
      </w:r>
      <w:r w:rsidRPr="00717AF3">
        <w:rPr>
          <w:lang w:val="en-US"/>
        </w:rPr>
        <w:t>multi-disciplinary, mainly focused on paleomagnetic data.</w:t>
      </w:r>
    </w:p>
    <w:p w:rsidR="00ED7DCC" w:rsidRPr="00717AF3" w:rsidRDefault="00ED7DCC" w:rsidP="00ED7DCC">
      <w:pPr>
        <w:jc w:val="both"/>
        <w:rPr>
          <w:lang w:val="en-US"/>
        </w:rPr>
      </w:pPr>
    </w:p>
    <w:p w:rsidR="00ED7DCC" w:rsidRPr="00717AF3" w:rsidRDefault="00ED7DCC" w:rsidP="00ED7DCC">
      <w:pPr>
        <w:jc w:val="both"/>
        <w:rPr>
          <w:lang w:val="en-US"/>
        </w:rPr>
      </w:pPr>
      <w:r w:rsidRPr="00717AF3">
        <w:rPr>
          <w:b/>
          <w:lang w:val="en-US"/>
        </w:rPr>
        <w:t>Use case description</w:t>
      </w:r>
      <w:r w:rsidRPr="00717AF3">
        <w:rPr>
          <w:lang w:val="en-US"/>
        </w:rPr>
        <w:t xml:space="preserve">: as a </w:t>
      </w:r>
      <w:proofErr w:type="spellStart"/>
      <w:r w:rsidRPr="00717AF3">
        <w:rPr>
          <w:lang w:val="en-US"/>
        </w:rPr>
        <w:t>paleomagnetist</w:t>
      </w:r>
      <w:proofErr w:type="spellEnd"/>
      <w:r w:rsidRPr="00717AF3">
        <w:rPr>
          <w:lang w:val="en-US"/>
        </w:rPr>
        <w:t xml:space="preserve"> working in a strike-slip faulted domain, I’m studying crustal block rotation due to the fault activity. To this aim, I look in EPOS for data on paleomagnetic directions. Moreover, I look for analogue experiments of strike slip faults in order to compare them with the paleomagnetic dataset. </w:t>
      </w:r>
    </w:p>
    <w:p w:rsidR="00ED7DCC" w:rsidRPr="00717AF3" w:rsidRDefault="00ED7DCC" w:rsidP="00ED7DCC">
      <w:pPr>
        <w:jc w:val="both"/>
        <w:rPr>
          <w:lang w:val="en-US"/>
        </w:rPr>
      </w:pPr>
    </w:p>
    <w:p w:rsidR="00ED7DCC" w:rsidRPr="00717AF3" w:rsidRDefault="00ED7DCC" w:rsidP="00ED7DCC">
      <w:pPr>
        <w:jc w:val="both"/>
        <w:rPr>
          <w:b/>
          <w:lang w:val="en-US"/>
        </w:rPr>
      </w:pPr>
      <w:r w:rsidRPr="00717AF3">
        <w:rPr>
          <w:b/>
          <w:lang w:val="en-US"/>
        </w:rPr>
        <w:t>Metadata fields:</w:t>
      </w:r>
    </w:p>
    <w:p w:rsidR="00ED7DCC" w:rsidRPr="00717AF3" w:rsidRDefault="00ED7DCC" w:rsidP="00ED7DCC">
      <w:pPr>
        <w:jc w:val="both"/>
        <w:rPr>
          <w:lang w:val="en-US"/>
        </w:rPr>
      </w:pPr>
      <w:r w:rsidRPr="00717AF3">
        <w:rPr>
          <w:lang w:val="en-US"/>
        </w:rPr>
        <w:t>a)</w:t>
      </w:r>
      <w:r w:rsidRPr="00717AF3">
        <w:rPr>
          <w:b/>
          <w:lang w:val="en-US"/>
        </w:rPr>
        <w:t xml:space="preserve"> Material</w:t>
      </w:r>
      <w:r w:rsidRPr="00717AF3">
        <w:rPr>
          <w:lang w:val="en-US"/>
        </w:rPr>
        <w:t xml:space="preserve"> =&gt; </w:t>
      </w:r>
      <w:r w:rsidRPr="00717AF3">
        <w:rPr>
          <w:b/>
          <w:lang w:val="en-US"/>
        </w:rPr>
        <w:t xml:space="preserve">Provenance </w:t>
      </w:r>
      <w:r w:rsidRPr="00717AF3">
        <w:rPr>
          <w:lang w:val="en-US"/>
        </w:rPr>
        <w:t>(Geographic coordinates / bounding box / bounding polygon).</w:t>
      </w:r>
    </w:p>
    <w:p w:rsidR="00ED7DCC" w:rsidRPr="00717AF3" w:rsidRDefault="00ED7DCC" w:rsidP="00ED7DCC">
      <w:pPr>
        <w:jc w:val="both"/>
        <w:rPr>
          <w:lang w:val="en-US"/>
        </w:rPr>
      </w:pPr>
      <w:r w:rsidRPr="00717AF3">
        <w:rPr>
          <w:b/>
          <w:lang w:val="en-US"/>
        </w:rPr>
        <w:t xml:space="preserve">Type of data </w:t>
      </w:r>
      <w:r w:rsidRPr="00717AF3">
        <w:rPr>
          <w:lang w:val="en-US"/>
        </w:rPr>
        <w:t>=&gt; (</w:t>
      </w:r>
      <w:r w:rsidRPr="00717AF3">
        <w:rPr>
          <w:b/>
          <w:lang w:val="en-US"/>
        </w:rPr>
        <w:t>Remanence</w:t>
      </w:r>
      <w:r w:rsidRPr="00717AF3">
        <w:rPr>
          <w:lang w:val="en-US"/>
        </w:rPr>
        <w:t xml:space="preserve"> =&gt; </w:t>
      </w:r>
      <w:r w:rsidRPr="00717AF3">
        <w:rPr>
          <w:b/>
          <w:lang w:val="en-US"/>
        </w:rPr>
        <w:t xml:space="preserve">Natural </w:t>
      </w:r>
      <w:proofErr w:type="spellStart"/>
      <w:r w:rsidRPr="00717AF3">
        <w:rPr>
          <w:b/>
          <w:lang w:val="en-US"/>
        </w:rPr>
        <w:t>remanent</w:t>
      </w:r>
      <w:proofErr w:type="spellEnd"/>
      <w:r w:rsidRPr="00717AF3">
        <w:rPr>
          <w:b/>
          <w:lang w:val="en-US"/>
        </w:rPr>
        <w:t xml:space="preserve"> magnetization NRM</w:t>
      </w:r>
      <w:r w:rsidRPr="00717AF3">
        <w:rPr>
          <w:lang w:val="en-US"/>
        </w:rPr>
        <w:t>)</w:t>
      </w:r>
      <w:r w:rsidRPr="00717AF3">
        <w:rPr>
          <w:b/>
          <w:lang w:val="en-US"/>
        </w:rPr>
        <w:t xml:space="preserve"> </w:t>
      </w:r>
      <w:r w:rsidRPr="00717AF3">
        <w:rPr>
          <w:lang w:val="en-US"/>
        </w:rPr>
        <w:t>+</w:t>
      </w:r>
      <w:r w:rsidRPr="00717AF3">
        <w:rPr>
          <w:b/>
          <w:lang w:val="en-US"/>
        </w:rPr>
        <w:t xml:space="preserve"> </w:t>
      </w:r>
      <w:r w:rsidRPr="00717AF3">
        <w:rPr>
          <w:lang w:val="en-US"/>
        </w:rPr>
        <w:t>(</w:t>
      </w:r>
      <w:r w:rsidRPr="00717AF3">
        <w:rPr>
          <w:b/>
          <w:lang w:val="en-US"/>
        </w:rPr>
        <w:t>Elaborated data</w:t>
      </w:r>
      <w:r w:rsidRPr="00717AF3">
        <w:rPr>
          <w:lang w:val="en-US"/>
        </w:rPr>
        <w:t xml:space="preserve">  =&gt; </w:t>
      </w:r>
      <w:r w:rsidRPr="00717AF3">
        <w:rPr>
          <w:b/>
          <w:lang w:val="en-US"/>
        </w:rPr>
        <w:t>Paleomagnetic direction</w:t>
      </w:r>
      <w:r w:rsidRPr="00717AF3">
        <w:rPr>
          <w:lang w:val="en-US"/>
        </w:rPr>
        <w:t>).</w:t>
      </w:r>
    </w:p>
    <w:p w:rsidR="00ED7DCC" w:rsidRPr="00717AF3" w:rsidRDefault="00ED7DCC" w:rsidP="00ED7DCC">
      <w:pPr>
        <w:jc w:val="both"/>
        <w:rPr>
          <w:lang w:val="en-US"/>
        </w:rPr>
      </w:pPr>
    </w:p>
    <w:p w:rsidR="00ED7DCC" w:rsidRPr="00717AF3" w:rsidRDefault="00ED7DCC" w:rsidP="00ED7DCC">
      <w:pPr>
        <w:jc w:val="both"/>
        <w:rPr>
          <w:lang w:val="en-US"/>
        </w:rPr>
      </w:pPr>
      <w:r w:rsidRPr="00717AF3">
        <w:rPr>
          <w:lang w:val="en-US"/>
        </w:rPr>
        <w:t xml:space="preserve">b) </w:t>
      </w:r>
      <w:r w:rsidRPr="00717AF3">
        <w:rPr>
          <w:b/>
          <w:lang w:val="en-US"/>
        </w:rPr>
        <w:t>Analogue modelling</w:t>
      </w:r>
      <w:r w:rsidRPr="00717AF3">
        <w:rPr>
          <w:lang w:val="en-US"/>
        </w:rPr>
        <w:t xml:space="preserve"> =&gt; </w:t>
      </w:r>
      <w:r w:rsidRPr="00717AF3">
        <w:rPr>
          <w:b/>
          <w:lang w:val="en-US"/>
        </w:rPr>
        <w:t>Experiment Type</w:t>
      </w:r>
      <w:r w:rsidRPr="00717AF3">
        <w:rPr>
          <w:lang w:val="en-US"/>
        </w:rPr>
        <w:t xml:space="preserve"> =&gt; </w:t>
      </w:r>
      <w:r w:rsidRPr="00717AF3">
        <w:rPr>
          <w:b/>
          <w:u w:val="single"/>
          <w:lang w:val="en-US"/>
        </w:rPr>
        <w:t>Geologic Feature</w:t>
      </w:r>
      <w:r w:rsidRPr="00717AF3">
        <w:rPr>
          <w:lang w:val="en-US"/>
        </w:rPr>
        <w:t xml:space="preserve"> =&gt; </w:t>
      </w:r>
      <w:r w:rsidRPr="00717AF3">
        <w:rPr>
          <w:b/>
          <w:u w:val="single"/>
          <w:lang w:val="en-US"/>
        </w:rPr>
        <w:t>Event Process</w:t>
      </w:r>
      <w:r w:rsidRPr="00717AF3">
        <w:rPr>
          <w:lang w:val="en-US"/>
        </w:rPr>
        <w:t xml:space="preserve"> (Deformation =&gt; Faulting) + </w:t>
      </w:r>
      <w:r w:rsidRPr="00717AF3">
        <w:rPr>
          <w:b/>
          <w:u w:val="single"/>
          <w:lang w:val="en-US"/>
        </w:rPr>
        <w:t>Fault type</w:t>
      </w:r>
      <w:r w:rsidRPr="00717AF3">
        <w:rPr>
          <w:lang w:val="en-US"/>
        </w:rPr>
        <w:t xml:space="preserve"> (Strike slip fault) =&gt; </w:t>
      </w:r>
      <w:r w:rsidRPr="00717AF3">
        <w:rPr>
          <w:b/>
          <w:lang w:val="en-US"/>
        </w:rPr>
        <w:t>Elaborated data</w:t>
      </w:r>
      <w:r w:rsidRPr="00717AF3">
        <w:rPr>
          <w:lang w:val="en-US"/>
        </w:rPr>
        <w:t xml:space="preserve"> (photos, movies, etc.).</w:t>
      </w:r>
    </w:p>
    <w:p w:rsidR="00ED7DCC" w:rsidRDefault="00ED7DCC" w:rsidP="00ED7DCC">
      <w:pPr>
        <w:jc w:val="both"/>
        <w:rPr>
          <w:lang w:val="en-US"/>
        </w:rPr>
      </w:pPr>
    </w:p>
    <w:p w:rsidR="00ED7DCC" w:rsidRPr="00717AF3" w:rsidRDefault="00ED7DCC" w:rsidP="00ED7DCC">
      <w:pPr>
        <w:jc w:val="both"/>
        <w:rPr>
          <w:lang w:val="en-US"/>
        </w:rPr>
      </w:pPr>
    </w:p>
    <w:p w:rsidR="00ED7DCC" w:rsidRPr="00717AF3" w:rsidRDefault="00ED7DCC" w:rsidP="00ED7DCC">
      <w:pPr>
        <w:jc w:val="both"/>
        <w:rPr>
          <w:lang w:val="en-US"/>
        </w:rPr>
      </w:pPr>
      <w:r w:rsidRPr="00717AF3">
        <w:rPr>
          <w:b/>
          <w:color w:val="FF0000"/>
          <w:lang w:val="en-US"/>
        </w:rPr>
        <w:t>USE CASE 5:</w:t>
      </w:r>
      <w:r w:rsidRPr="00717AF3">
        <w:rPr>
          <w:b/>
          <w:lang w:val="en-US"/>
        </w:rPr>
        <w:t xml:space="preserve"> Use case name/topic: </w:t>
      </w:r>
      <w:r w:rsidRPr="00717AF3">
        <w:rPr>
          <w:lang w:val="en-US"/>
        </w:rPr>
        <w:t>User looking for an analogue lab.</w:t>
      </w:r>
    </w:p>
    <w:p w:rsidR="00ED7DCC" w:rsidRPr="00717AF3" w:rsidRDefault="00ED7DCC" w:rsidP="00ED7DCC">
      <w:pPr>
        <w:jc w:val="both"/>
        <w:rPr>
          <w:b/>
          <w:lang w:val="en-US"/>
        </w:rPr>
      </w:pPr>
    </w:p>
    <w:p w:rsidR="00ED7DCC" w:rsidRPr="00717AF3" w:rsidRDefault="00ED7DCC" w:rsidP="00ED7DCC">
      <w:pPr>
        <w:jc w:val="both"/>
        <w:rPr>
          <w:lang w:val="en-US"/>
        </w:rPr>
      </w:pPr>
      <w:r w:rsidRPr="00717AF3">
        <w:rPr>
          <w:b/>
          <w:lang w:val="en-US"/>
        </w:rPr>
        <w:t xml:space="preserve">Use case domain: </w:t>
      </w:r>
      <w:r w:rsidRPr="00717AF3">
        <w:rPr>
          <w:lang w:val="en-US"/>
        </w:rPr>
        <w:t>Trans National Access (TNA)</w:t>
      </w:r>
    </w:p>
    <w:p w:rsidR="00ED7DCC" w:rsidRPr="00717AF3" w:rsidRDefault="00ED7DCC" w:rsidP="00ED7DCC">
      <w:pPr>
        <w:jc w:val="both"/>
        <w:rPr>
          <w:lang w:val="en-US"/>
        </w:rPr>
      </w:pPr>
    </w:p>
    <w:p w:rsidR="00ED7DCC" w:rsidRPr="00717AF3" w:rsidRDefault="00ED7DCC" w:rsidP="00ED7DCC">
      <w:pPr>
        <w:jc w:val="both"/>
        <w:rPr>
          <w:lang w:val="en-US"/>
        </w:rPr>
      </w:pPr>
      <w:r w:rsidRPr="00717AF3">
        <w:rPr>
          <w:b/>
          <w:lang w:val="en-US"/>
        </w:rPr>
        <w:t>Use case description</w:t>
      </w:r>
      <w:r w:rsidRPr="00717AF3">
        <w:rPr>
          <w:lang w:val="en-US"/>
        </w:rPr>
        <w:t xml:space="preserve">: I want to do an experiment and I am looking for a lab where I can do so. I have very specific needs (i.e. want to simulate mountain building, with brittle-ductile rheology, including monitoring of strain and stress). </w:t>
      </w:r>
    </w:p>
    <w:p w:rsidR="00ED7DCC" w:rsidRPr="00717AF3" w:rsidRDefault="00ED7DCC" w:rsidP="00ED7DCC">
      <w:pPr>
        <w:jc w:val="both"/>
        <w:rPr>
          <w:lang w:val="en-US"/>
        </w:rPr>
      </w:pPr>
    </w:p>
    <w:p w:rsidR="00ED7DCC" w:rsidRPr="00717AF3" w:rsidRDefault="00ED7DCC" w:rsidP="00ED7DCC">
      <w:pPr>
        <w:jc w:val="both"/>
        <w:rPr>
          <w:b/>
          <w:lang w:val="en-US"/>
        </w:rPr>
      </w:pPr>
      <w:r w:rsidRPr="00717AF3">
        <w:rPr>
          <w:b/>
          <w:lang w:val="en-US"/>
        </w:rPr>
        <w:t xml:space="preserve">Metadata fields: </w:t>
      </w:r>
    </w:p>
    <w:p w:rsidR="00ED7DCC" w:rsidRPr="00717AF3" w:rsidRDefault="00ED7DCC" w:rsidP="00ED7DCC">
      <w:pPr>
        <w:jc w:val="both"/>
        <w:rPr>
          <w:lang w:val="en-US"/>
        </w:rPr>
      </w:pPr>
      <w:r w:rsidRPr="00717AF3">
        <w:rPr>
          <w:b/>
          <w:lang w:val="en-US"/>
        </w:rPr>
        <w:t xml:space="preserve">Apparatus </w:t>
      </w:r>
      <w:r w:rsidRPr="00717AF3">
        <w:rPr>
          <w:lang w:val="en-US"/>
        </w:rPr>
        <w:t>(chose of the apparatus type)</w:t>
      </w:r>
      <w:r w:rsidRPr="00717AF3">
        <w:rPr>
          <w:b/>
          <w:lang w:val="en-US"/>
        </w:rPr>
        <w:t xml:space="preserve"> + Monitoring device </w:t>
      </w:r>
      <w:r w:rsidRPr="00717AF3">
        <w:rPr>
          <w:lang w:val="en-US"/>
        </w:rPr>
        <w:t>(chose of one or more devices)</w:t>
      </w:r>
      <w:r w:rsidRPr="00717AF3">
        <w:rPr>
          <w:b/>
          <w:lang w:val="en-US"/>
        </w:rPr>
        <w:t xml:space="preserve"> + Software </w:t>
      </w:r>
      <w:r w:rsidRPr="00717AF3">
        <w:rPr>
          <w:lang w:val="en-US"/>
        </w:rPr>
        <w:t>(see available codes)</w:t>
      </w:r>
      <w:r w:rsidRPr="00717AF3">
        <w:rPr>
          <w:b/>
          <w:lang w:val="en-US"/>
        </w:rPr>
        <w:t xml:space="preserve"> =&gt; Where </w:t>
      </w:r>
      <w:r w:rsidRPr="00717AF3">
        <w:rPr>
          <w:lang w:val="en-US"/>
        </w:rPr>
        <w:t>(lab location)</w:t>
      </w:r>
      <w:r w:rsidRPr="00717AF3">
        <w:rPr>
          <w:b/>
          <w:lang w:val="en-US"/>
        </w:rPr>
        <w:t xml:space="preserve"> + Who </w:t>
      </w:r>
      <w:r w:rsidRPr="00717AF3">
        <w:rPr>
          <w:lang w:val="en-US"/>
        </w:rPr>
        <w:t>(lab contact person).</w:t>
      </w:r>
    </w:p>
    <w:p w:rsidR="00ED7DCC" w:rsidRPr="00717AF3" w:rsidRDefault="00ED7DCC" w:rsidP="00ED7DCC">
      <w:pPr>
        <w:jc w:val="both"/>
        <w:rPr>
          <w:lang w:val="en-US"/>
        </w:rPr>
      </w:pPr>
    </w:p>
    <w:p w:rsidR="00ED7DCC" w:rsidRPr="009B02A8" w:rsidRDefault="00ED7DCC" w:rsidP="00ED7DCC">
      <w:pPr>
        <w:jc w:val="both"/>
        <w:rPr>
          <w:lang w:val="en-US"/>
        </w:rPr>
      </w:pPr>
      <w:r>
        <w:rPr>
          <w:b/>
          <w:color w:val="FF0000"/>
          <w:lang w:val="en-US"/>
        </w:rPr>
        <w:lastRenderedPageBreak/>
        <w:t>USE CASE 6</w:t>
      </w:r>
      <w:r w:rsidRPr="00717AF3">
        <w:rPr>
          <w:b/>
          <w:color w:val="FF0000"/>
          <w:lang w:val="en-US"/>
        </w:rPr>
        <w:t>:</w:t>
      </w:r>
      <w:r w:rsidRPr="00717AF3">
        <w:rPr>
          <w:b/>
          <w:lang w:val="en-US"/>
        </w:rPr>
        <w:t xml:space="preserve"> Use case name/topic:</w:t>
      </w:r>
      <w:r>
        <w:rPr>
          <w:b/>
          <w:lang w:val="en-US"/>
        </w:rPr>
        <w:t xml:space="preserve"> </w:t>
      </w:r>
      <w:r>
        <w:rPr>
          <w:lang w:val="en-US"/>
        </w:rPr>
        <w:t>Fault mechanical properties</w:t>
      </w:r>
    </w:p>
    <w:p w:rsidR="00ED7DCC" w:rsidRPr="00717AF3" w:rsidRDefault="00ED7DCC" w:rsidP="00ED7DCC">
      <w:pPr>
        <w:jc w:val="both"/>
        <w:rPr>
          <w:lang w:val="en-US"/>
        </w:rPr>
      </w:pPr>
    </w:p>
    <w:p w:rsidR="00ED7DCC" w:rsidRPr="00717AF3" w:rsidRDefault="00ED7DCC" w:rsidP="00ED7DCC">
      <w:pPr>
        <w:jc w:val="both"/>
        <w:rPr>
          <w:b/>
          <w:lang w:val="en-US"/>
        </w:rPr>
      </w:pPr>
      <w:r w:rsidRPr="00717AF3">
        <w:rPr>
          <w:b/>
          <w:lang w:val="en-US"/>
        </w:rPr>
        <w:t>Use case domain:</w:t>
      </w:r>
      <w:r>
        <w:rPr>
          <w:b/>
          <w:lang w:val="en-US"/>
        </w:rPr>
        <w:t xml:space="preserve"> </w:t>
      </w:r>
      <w:r w:rsidRPr="00717AF3">
        <w:rPr>
          <w:lang w:val="en-US"/>
        </w:rPr>
        <w:t>mono-disciplinary, focusing on one discipline available within MLs.</w:t>
      </w:r>
    </w:p>
    <w:p w:rsidR="00ED7DCC" w:rsidRPr="00717AF3" w:rsidRDefault="00ED7DCC" w:rsidP="00ED7DCC">
      <w:pPr>
        <w:jc w:val="both"/>
        <w:rPr>
          <w:b/>
          <w:lang w:val="en-US"/>
        </w:rPr>
      </w:pPr>
    </w:p>
    <w:p w:rsidR="00ED7DCC" w:rsidRPr="009B02A8" w:rsidRDefault="00ED7DCC" w:rsidP="00ED7DCC">
      <w:pPr>
        <w:jc w:val="both"/>
        <w:rPr>
          <w:lang w:val="en-US"/>
        </w:rPr>
      </w:pPr>
      <w:r w:rsidRPr="00717AF3">
        <w:rPr>
          <w:b/>
          <w:lang w:val="en-US"/>
        </w:rPr>
        <w:t>Use case description:</w:t>
      </w:r>
      <w:r>
        <w:rPr>
          <w:lang w:val="en-US"/>
        </w:rPr>
        <w:t xml:space="preserve"> I’m a structural geologist interested in the mechanical properties of carbonaceous fault gouge. Specifically, I want to know if the microstructures that I have observed are corresponding to a certain slip-rate.  </w:t>
      </w:r>
    </w:p>
    <w:p w:rsidR="00ED7DCC" w:rsidRPr="00717AF3" w:rsidRDefault="00ED7DCC" w:rsidP="00ED7DCC">
      <w:pPr>
        <w:jc w:val="both"/>
        <w:rPr>
          <w:b/>
          <w:lang w:val="en-US"/>
        </w:rPr>
      </w:pPr>
    </w:p>
    <w:p w:rsidR="00ED7DCC" w:rsidRPr="00717AF3" w:rsidRDefault="00ED7DCC" w:rsidP="00ED7DCC">
      <w:pPr>
        <w:jc w:val="both"/>
        <w:rPr>
          <w:b/>
          <w:lang w:val="en-US"/>
        </w:rPr>
      </w:pPr>
      <w:r w:rsidRPr="00717AF3">
        <w:rPr>
          <w:b/>
          <w:lang w:val="en-US"/>
        </w:rPr>
        <w:t xml:space="preserve">Metadata fields: </w:t>
      </w:r>
    </w:p>
    <w:p w:rsidR="00ED7DCC" w:rsidRDefault="00ED7DCC" w:rsidP="00ED7DCC">
      <w:pPr>
        <w:jc w:val="both"/>
        <w:rPr>
          <w:b/>
          <w:color w:val="FF0000"/>
          <w:lang w:val="en-US"/>
        </w:rPr>
      </w:pPr>
    </w:p>
    <w:p w:rsidR="00ED7DCC" w:rsidRPr="000427F7" w:rsidRDefault="00ED7DCC" w:rsidP="00ED7DCC">
      <w:pPr>
        <w:jc w:val="both"/>
        <w:rPr>
          <w:lang w:val="en-US"/>
        </w:rPr>
      </w:pPr>
      <w:r w:rsidRPr="00FD657C">
        <w:rPr>
          <w:b/>
          <w:lang w:val="en-US"/>
        </w:rPr>
        <w:t>Desired result:</w:t>
      </w:r>
      <w:r>
        <w:rPr>
          <w:lang w:val="en-US"/>
        </w:rPr>
        <w:t xml:space="preserve"> </w:t>
      </w:r>
      <w:hyperlink r:id="rId11" w:tgtFrame="_blank" w:history="1">
        <w:r w:rsidRPr="00ED7DCC">
          <w:rPr>
            <w:rStyle w:val="Hyperlink"/>
            <w:rFonts w:ascii="Helvetica" w:eastAsia="Times" w:hAnsi="Helvetica"/>
            <w:color w:val="1D602B"/>
            <w:sz w:val="21"/>
            <w:szCs w:val="21"/>
            <w:shd w:val="clear" w:color="auto" w:fill="FFFFFF"/>
            <w:lang w:val="en-US"/>
          </w:rPr>
          <w:t>http://doi.org/doi:10.5880/fidgeo.2017.012</w:t>
        </w:r>
      </w:hyperlink>
    </w:p>
    <w:p w:rsidR="00ED7DCC" w:rsidRDefault="00ED7DCC" w:rsidP="00ED7DCC">
      <w:pPr>
        <w:jc w:val="both"/>
        <w:rPr>
          <w:b/>
          <w:color w:val="FF0000"/>
          <w:lang w:val="en-US"/>
        </w:rPr>
      </w:pPr>
    </w:p>
    <w:p w:rsidR="00ED7DCC" w:rsidRDefault="00ED7DCC" w:rsidP="00ED7DCC">
      <w:pPr>
        <w:jc w:val="both"/>
        <w:rPr>
          <w:b/>
          <w:color w:val="FF0000"/>
          <w:lang w:val="en-US"/>
        </w:rPr>
      </w:pPr>
    </w:p>
    <w:p w:rsidR="00ED7DCC" w:rsidRPr="00717AF3" w:rsidRDefault="00ED7DCC" w:rsidP="00ED7DCC">
      <w:pPr>
        <w:jc w:val="both"/>
        <w:rPr>
          <w:lang w:val="en-US"/>
        </w:rPr>
      </w:pPr>
      <w:r w:rsidRPr="00717AF3">
        <w:rPr>
          <w:b/>
          <w:color w:val="FF0000"/>
          <w:lang w:val="en-US"/>
        </w:rPr>
        <w:t xml:space="preserve">USE CASE </w:t>
      </w:r>
      <w:r>
        <w:rPr>
          <w:b/>
          <w:color w:val="FF0000"/>
          <w:lang w:val="en-US"/>
        </w:rPr>
        <w:t>7</w:t>
      </w:r>
      <w:r w:rsidRPr="00717AF3">
        <w:rPr>
          <w:b/>
          <w:color w:val="FF0000"/>
          <w:lang w:val="en-US"/>
        </w:rPr>
        <w:t>:</w:t>
      </w:r>
      <w:r w:rsidRPr="00717AF3">
        <w:rPr>
          <w:b/>
          <w:lang w:val="en-US"/>
        </w:rPr>
        <w:t xml:space="preserve"> Use case name/topic: </w:t>
      </w:r>
      <w:r w:rsidRPr="00834A20">
        <w:rPr>
          <w:lang w:val="en-US"/>
        </w:rPr>
        <w:t>G</w:t>
      </w:r>
      <w:r>
        <w:rPr>
          <w:lang w:val="en-US"/>
        </w:rPr>
        <w:t xml:space="preserve">eochemistry of granites from the Pyrenees. </w:t>
      </w:r>
    </w:p>
    <w:p w:rsidR="00ED7DCC" w:rsidRPr="00717AF3" w:rsidRDefault="00ED7DCC" w:rsidP="00ED7DCC">
      <w:pPr>
        <w:jc w:val="both"/>
        <w:rPr>
          <w:lang w:val="en-US"/>
        </w:rPr>
      </w:pPr>
    </w:p>
    <w:p w:rsidR="00ED7DCC" w:rsidRPr="00717AF3" w:rsidRDefault="00ED7DCC" w:rsidP="00ED7DCC">
      <w:pPr>
        <w:jc w:val="both"/>
        <w:rPr>
          <w:lang w:val="en-US"/>
        </w:rPr>
      </w:pPr>
      <w:r w:rsidRPr="00717AF3">
        <w:rPr>
          <w:b/>
          <w:lang w:val="en-US"/>
        </w:rPr>
        <w:t>Use case domain:</w:t>
      </w:r>
      <w:r w:rsidRPr="00717AF3">
        <w:rPr>
          <w:lang w:val="en-US"/>
        </w:rPr>
        <w:t xml:space="preserve"> multi-disciplinary, multi-domain, combines Analytical data from WP16 and geological maps from WP15</w:t>
      </w:r>
    </w:p>
    <w:p w:rsidR="00ED7DCC" w:rsidRPr="00717AF3" w:rsidRDefault="00ED7DCC" w:rsidP="00ED7DCC">
      <w:pPr>
        <w:jc w:val="both"/>
        <w:rPr>
          <w:b/>
          <w:lang w:val="en-US"/>
        </w:rPr>
      </w:pPr>
    </w:p>
    <w:p w:rsidR="00ED7DCC" w:rsidRPr="00717AF3" w:rsidRDefault="00ED7DCC" w:rsidP="00ED7DCC">
      <w:pPr>
        <w:jc w:val="both"/>
        <w:rPr>
          <w:lang w:val="en-US"/>
        </w:rPr>
      </w:pPr>
      <w:r w:rsidRPr="00717AF3">
        <w:rPr>
          <w:b/>
          <w:lang w:val="en-US"/>
        </w:rPr>
        <w:t>Use case description:</w:t>
      </w:r>
      <w:r w:rsidRPr="00717AF3">
        <w:rPr>
          <w:lang w:val="en-US"/>
        </w:rPr>
        <w:t xml:space="preserve"> </w:t>
      </w:r>
      <w:r>
        <w:rPr>
          <w:lang w:val="en-US"/>
        </w:rPr>
        <w:t>I’m a geochemist interested in creating a compilation of REE-patterns of all granites sampled in the Pyrenees. Specifically I want to investigate if there is a difference in REE-patterns for the Per</w:t>
      </w:r>
      <w:r w:rsidRPr="002A0971">
        <w:rPr>
          <w:lang w:val="en-US"/>
        </w:rPr>
        <w:t xml:space="preserve">mian and Ordovician granites </w:t>
      </w:r>
      <w:r w:rsidRPr="00ED7DCC">
        <w:rPr>
          <w:lang w:val="en-US"/>
        </w:rPr>
        <w:t>and if this has implications for the source of these intrusive rocks</w:t>
      </w:r>
      <w:r w:rsidRPr="002A0971">
        <w:rPr>
          <w:lang w:val="en-US"/>
        </w:rPr>
        <w:t>.</w:t>
      </w:r>
      <w:r>
        <w:rPr>
          <w:lang w:val="en-US"/>
        </w:rPr>
        <w:t xml:space="preserve"> For this I want to combine high-resolution geological maps (with the differently-aged granitic suites mapped) and overlay that with sample locations from the area, which allows me to easily select datasets containing suitable samples. </w:t>
      </w:r>
    </w:p>
    <w:p w:rsidR="00ED7DCC" w:rsidRPr="00717AF3" w:rsidRDefault="00ED7DCC" w:rsidP="00ED7DCC">
      <w:pPr>
        <w:jc w:val="both"/>
        <w:rPr>
          <w:b/>
          <w:lang w:val="en-US"/>
        </w:rPr>
      </w:pPr>
    </w:p>
    <w:p w:rsidR="00ED7DCC" w:rsidRPr="00717AF3" w:rsidRDefault="00ED7DCC" w:rsidP="00ED7DCC">
      <w:pPr>
        <w:jc w:val="both"/>
        <w:rPr>
          <w:b/>
          <w:lang w:val="en-US"/>
        </w:rPr>
      </w:pPr>
      <w:r w:rsidRPr="00717AF3">
        <w:rPr>
          <w:b/>
          <w:lang w:val="en-US"/>
        </w:rPr>
        <w:t xml:space="preserve">Metadata fields: </w:t>
      </w:r>
    </w:p>
    <w:p w:rsidR="00ED7DCC" w:rsidRDefault="00ED7DCC" w:rsidP="00ED7DCC">
      <w:pPr>
        <w:jc w:val="both"/>
        <w:rPr>
          <w:b/>
          <w:lang w:val="en-US"/>
        </w:rPr>
      </w:pPr>
    </w:p>
    <w:p w:rsidR="00ED7DCC" w:rsidRPr="008407C7" w:rsidRDefault="00ED7DCC" w:rsidP="00ED7DCC">
      <w:pPr>
        <w:jc w:val="both"/>
        <w:rPr>
          <w:lang w:val="en-US"/>
        </w:rPr>
      </w:pPr>
      <w:r w:rsidRPr="00FD657C">
        <w:rPr>
          <w:b/>
          <w:lang w:val="en-US"/>
        </w:rPr>
        <w:t>Desired result:</w:t>
      </w:r>
      <w:r w:rsidRPr="008407C7">
        <w:rPr>
          <w:lang w:val="en-US"/>
        </w:rPr>
        <w:t xml:space="preserve"> no suitable datasets yet (WP16)</w:t>
      </w:r>
    </w:p>
    <w:p w:rsidR="00ED7DCC" w:rsidRPr="00717AF3" w:rsidRDefault="00ED7DCC" w:rsidP="00ED7DCC">
      <w:pPr>
        <w:jc w:val="both"/>
        <w:rPr>
          <w:b/>
          <w:lang w:val="en-US"/>
        </w:rPr>
      </w:pPr>
    </w:p>
    <w:p w:rsidR="00ED7DCC" w:rsidRDefault="00ED7DCC" w:rsidP="00ED7DCC">
      <w:pPr>
        <w:jc w:val="both"/>
        <w:rPr>
          <w:b/>
          <w:color w:val="FF0000"/>
          <w:lang w:val="en-US"/>
        </w:rPr>
      </w:pPr>
    </w:p>
    <w:p w:rsidR="00ED7DCC" w:rsidRPr="00717AF3" w:rsidRDefault="00ED7DCC" w:rsidP="00ED7DCC">
      <w:pPr>
        <w:jc w:val="both"/>
        <w:rPr>
          <w:b/>
          <w:lang w:val="en-US"/>
        </w:rPr>
      </w:pPr>
      <w:r>
        <w:rPr>
          <w:b/>
          <w:color w:val="FF0000"/>
          <w:lang w:val="en-US"/>
        </w:rPr>
        <w:t>USE CASE 8</w:t>
      </w:r>
      <w:r w:rsidRPr="00717AF3">
        <w:rPr>
          <w:b/>
          <w:color w:val="FF0000"/>
          <w:lang w:val="en-US"/>
        </w:rPr>
        <w:t>:</w:t>
      </w:r>
      <w:r w:rsidRPr="00717AF3">
        <w:rPr>
          <w:b/>
          <w:lang w:val="en-US"/>
        </w:rPr>
        <w:t xml:space="preserve"> Use case name/topic: </w:t>
      </w:r>
      <w:r w:rsidRPr="00717AF3">
        <w:rPr>
          <w:lang w:val="en-US"/>
        </w:rPr>
        <w:t>SEM images of specific mineral</w:t>
      </w:r>
    </w:p>
    <w:p w:rsidR="00ED7DCC" w:rsidRPr="00717AF3" w:rsidRDefault="00ED7DCC" w:rsidP="00ED7DCC">
      <w:pPr>
        <w:jc w:val="both"/>
        <w:rPr>
          <w:lang w:val="en-US"/>
        </w:rPr>
      </w:pPr>
    </w:p>
    <w:p w:rsidR="00ED7DCC" w:rsidRPr="00717AF3" w:rsidRDefault="00ED7DCC" w:rsidP="00ED7DCC">
      <w:pPr>
        <w:jc w:val="both"/>
        <w:rPr>
          <w:b/>
          <w:lang w:val="en-US"/>
        </w:rPr>
      </w:pPr>
      <w:r w:rsidRPr="00717AF3">
        <w:rPr>
          <w:b/>
          <w:lang w:val="en-US"/>
        </w:rPr>
        <w:t>Use case domain:</w:t>
      </w:r>
    </w:p>
    <w:p w:rsidR="00ED7DCC" w:rsidRPr="00717AF3" w:rsidRDefault="00ED7DCC" w:rsidP="00ED7DCC">
      <w:pPr>
        <w:jc w:val="both"/>
        <w:rPr>
          <w:b/>
          <w:lang w:val="en-US"/>
        </w:rPr>
      </w:pPr>
    </w:p>
    <w:p w:rsidR="00ED7DCC" w:rsidRPr="00717AF3" w:rsidRDefault="00ED7DCC" w:rsidP="00ED7DCC">
      <w:pPr>
        <w:jc w:val="both"/>
        <w:rPr>
          <w:b/>
          <w:lang w:val="en-US"/>
        </w:rPr>
      </w:pPr>
      <w:r w:rsidRPr="00717AF3">
        <w:rPr>
          <w:b/>
          <w:lang w:val="en-US"/>
        </w:rPr>
        <w:t>Use case description:</w:t>
      </w:r>
    </w:p>
    <w:p w:rsidR="00ED7DCC" w:rsidRPr="00717AF3" w:rsidRDefault="00ED7DCC" w:rsidP="00ED7DCC">
      <w:pPr>
        <w:jc w:val="both"/>
        <w:rPr>
          <w:b/>
          <w:lang w:val="en-US"/>
        </w:rPr>
      </w:pPr>
    </w:p>
    <w:p w:rsidR="00ED7DCC" w:rsidRPr="00717AF3" w:rsidRDefault="00ED7DCC" w:rsidP="00ED7DCC">
      <w:pPr>
        <w:jc w:val="both"/>
        <w:rPr>
          <w:b/>
          <w:lang w:val="en-US"/>
        </w:rPr>
      </w:pPr>
      <w:r w:rsidRPr="00717AF3">
        <w:rPr>
          <w:b/>
          <w:lang w:val="en-US"/>
        </w:rPr>
        <w:t xml:space="preserve">Metadata fields: </w:t>
      </w:r>
    </w:p>
    <w:p w:rsidR="00ED7DCC" w:rsidRPr="00717AF3" w:rsidRDefault="00ED7DCC" w:rsidP="00ED7DCC">
      <w:pPr>
        <w:jc w:val="both"/>
        <w:rPr>
          <w:b/>
          <w:lang w:val="en-US"/>
        </w:rPr>
      </w:pPr>
    </w:p>
    <w:p w:rsidR="00ED7DCC" w:rsidRDefault="00ED7DCC" w:rsidP="00ED7DCC">
      <w:pPr>
        <w:jc w:val="both"/>
        <w:rPr>
          <w:lang w:val="en-US"/>
        </w:rPr>
      </w:pPr>
      <w:r w:rsidRPr="00FD657C">
        <w:rPr>
          <w:b/>
          <w:lang w:val="en-US"/>
        </w:rPr>
        <w:t>Desired result:</w:t>
      </w:r>
      <w:r w:rsidRPr="008407C7">
        <w:rPr>
          <w:lang w:val="en-US"/>
        </w:rPr>
        <w:t xml:space="preserve"> no suitable datasets yet (WP16)</w:t>
      </w:r>
      <w:r>
        <w:rPr>
          <w:lang w:val="en-US"/>
        </w:rPr>
        <w:t>??</w:t>
      </w:r>
    </w:p>
    <w:p w:rsidR="00ED7DCC" w:rsidRPr="008407C7" w:rsidRDefault="00ED7DCC" w:rsidP="00ED7DCC">
      <w:pPr>
        <w:jc w:val="both"/>
        <w:rPr>
          <w:lang w:val="en-US"/>
        </w:rPr>
      </w:pPr>
    </w:p>
    <w:p w:rsidR="00ED7DCC" w:rsidRPr="00717AF3" w:rsidRDefault="00ED7DCC" w:rsidP="00ED7DCC">
      <w:pPr>
        <w:jc w:val="both"/>
        <w:rPr>
          <w:lang w:val="en-US"/>
        </w:rPr>
      </w:pPr>
    </w:p>
    <w:p w:rsidR="00ED7DCC" w:rsidRPr="00717AF3" w:rsidRDefault="00ED7DCC" w:rsidP="00ED7DCC">
      <w:pPr>
        <w:jc w:val="both"/>
        <w:rPr>
          <w:b/>
          <w:lang w:val="en-US"/>
        </w:rPr>
      </w:pPr>
      <w:r>
        <w:rPr>
          <w:b/>
          <w:color w:val="FF0000"/>
          <w:lang w:val="en-US"/>
        </w:rPr>
        <w:t>USE CASE 9</w:t>
      </w:r>
      <w:r w:rsidRPr="00717AF3">
        <w:rPr>
          <w:b/>
          <w:color w:val="FF0000"/>
          <w:lang w:val="en-US"/>
        </w:rPr>
        <w:t>:</w:t>
      </w:r>
      <w:r w:rsidRPr="00717AF3">
        <w:rPr>
          <w:b/>
          <w:lang w:val="en-US"/>
        </w:rPr>
        <w:t xml:space="preserve"> Use case name/topic:</w:t>
      </w:r>
    </w:p>
    <w:p w:rsidR="00ED7DCC" w:rsidRPr="00717AF3" w:rsidRDefault="00ED7DCC" w:rsidP="00ED7DCC">
      <w:pPr>
        <w:jc w:val="both"/>
        <w:rPr>
          <w:lang w:val="en-US"/>
        </w:rPr>
      </w:pPr>
    </w:p>
    <w:p w:rsidR="00ED7DCC" w:rsidRPr="00717AF3" w:rsidRDefault="00ED7DCC" w:rsidP="00ED7DCC">
      <w:pPr>
        <w:jc w:val="both"/>
        <w:rPr>
          <w:b/>
          <w:lang w:val="en-US"/>
        </w:rPr>
      </w:pPr>
      <w:r w:rsidRPr="00717AF3">
        <w:rPr>
          <w:b/>
          <w:lang w:val="en-US"/>
        </w:rPr>
        <w:t>Use case domain:</w:t>
      </w:r>
    </w:p>
    <w:p w:rsidR="00ED7DCC" w:rsidRPr="00717AF3" w:rsidRDefault="00ED7DCC" w:rsidP="00ED7DCC">
      <w:pPr>
        <w:jc w:val="both"/>
        <w:rPr>
          <w:b/>
          <w:lang w:val="en-US"/>
        </w:rPr>
      </w:pPr>
    </w:p>
    <w:p w:rsidR="00ED7DCC" w:rsidRPr="00717AF3" w:rsidRDefault="00ED7DCC" w:rsidP="00ED7DCC">
      <w:pPr>
        <w:jc w:val="both"/>
        <w:rPr>
          <w:b/>
          <w:lang w:val="en-US"/>
        </w:rPr>
      </w:pPr>
      <w:r w:rsidRPr="00717AF3">
        <w:rPr>
          <w:b/>
          <w:lang w:val="en-US"/>
        </w:rPr>
        <w:t>Use case description:</w:t>
      </w:r>
    </w:p>
    <w:p w:rsidR="00ED7DCC" w:rsidRPr="00717AF3" w:rsidRDefault="00ED7DCC" w:rsidP="00ED7DCC">
      <w:pPr>
        <w:jc w:val="both"/>
        <w:rPr>
          <w:b/>
          <w:lang w:val="en-US"/>
        </w:rPr>
      </w:pPr>
    </w:p>
    <w:p w:rsidR="00ED7DCC" w:rsidRPr="00717AF3" w:rsidRDefault="00ED7DCC" w:rsidP="00ED7DCC">
      <w:pPr>
        <w:jc w:val="both"/>
        <w:rPr>
          <w:b/>
          <w:lang w:val="en-US"/>
        </w:rPr>
      </w:pPr>
      <w:r w:rsidRPr="00717AF3">
        <w:rPr>
          <w:b/>
          <w:lang w:val="en-US"/>
        </w:rPr>
        <w:t xml:space="preserve">Metadata fields: </w:t>
      </w:r>
    </w:p>
    <w:p w:rsidR="00ED7DCC" w:rsidRPr="00717AF3" w:rsidRDefault="00ED7DCC" w:rsidP="00ED7DCC">
      <w:pPr>
        <w:jc w:val="both"/>
        <w:rPr>
          <w:lang w:val="en-US"/>
        </w:rPr>
      </w:pPr>
    </w:p>
    <w:p w:rsidR="00ED7DCC" w:rsidRPr="00717AF3" w:rsidRDefault="00ED7DCC" w:rsidP="00ED7DCC">
      <w:pPr>
        <w:jc w:val="both"/>
        <w:rPr>
          <w:lang w:val="en-US"/>
        </w:rPr>
      </w:pPr>
    </w:p>
    <w:p w:rsidR="00ED7DCC" w:rsidRPr="00717AF3" w:rsidRDefault="00ED7DCC" w:rsidP="00ED7DCC">
      <w:pPr>
        <w:jc w:val="both"/>
        <w:rPr>
          <w:lang w:val="en-US"/>
        </w:rPr>
      </w:pPr>
      <w:r w:rsidRPr="00717AF3">
        <w:rPr>
          <w:lang w:val="en-US"/>
        </w:rPr>
        <w:t>NB:</w:t>
      </w:r>
      <w:r w:rsidR="00CA2438">
        <w:rPr>
          <w:lang w:val="en-US"/>
        </w:rPr>
        <w:t xml:space="preserve"> </w:t>
      </w:r>
      <w:r w:rsidRPr="00717AF3">
        <w:rPr>
          <w:b/>
          <w:lang w:val="en-US"/>
        </w:rPr>
        <w:t>Metadata</w:t>
      </w:r>
      <w:r w:rsidRPr="00717AF3">
        <w:rPr>
          <w:lang w:val="en-US"/>
        </w:rPr>
        <w:t xml:space="preserve"> are in </w:t>
      </w:r>
      <w:r w:rsidRPr="00717AF3">
        <w:rPr>
          <w:b/>
          <w:lang w:val="en-US"/>
        </w:rPr>
        <w:t>bold</w:t>
      </w:r>
      <w:r w:rsidRPr="00717AF3">
        <w:rPr>
          <w:lang w:val="en-US"/>
        </w:rPr>
        <w:t xml:space="preserve">, </w:t>
      </w:r>
      <w:r w:rsidRPr="00717AF3">
        <w:rPr>
          <w:b/>
          <w:u w:val="single"/>
          <w:lang w:val="en-US"/>
        </w:rPr>
        <w:t>underlined</w:t>
      </w:r>
      <w:r w:rsidRPr="00717AF3">
        <w:rPr>
          <w:lang w:val="en-US"/>
        </w:rPr>
        <w:t xml:space="preserve"> </w:t>
      </w:r>
      <w:r w:rsidRPr="00717AF3">
        <w:rPr>
          <w:b/>
          <w:u w:val="single"/>
          <w:lang w:val="en-US"/>
        </w:rPr>
        <w:t>metadata</w:t>
      </w:r>
      <w:r w:rsidRPr="00717AF3">
        <w:rPr>
          <w:lang w:val="en-US"/>
        </w:rPr>
        <w:t xml:space="preserve"> are from </w:t>
      </w:r>
      <w:r w:rsidRPr="00717AF3">
        <w:rPr>
          <w:b/>
          <w:u w:val="single"/>
          <w:lang w:val="en-US"/>
        </w:rPr>
        <w:t>INSPIRE</w:t>
      </w:r>
      <w:r w:rsidRPr="00717AF3">
        <w:rPr>
          <w:lang w:val="en-US"/>
        </w:rPr>
        <w:t>.</w:t>
      </w:r>
    </w:p>
    <w:p w:rsidR="00ED7DCC" w:rsidRDefault="00ED7DCC" w:rsidP="00155028">
      <w:pPr>
        <w:pStyle w:val="NoSpacing"/>
        <w:rPr>
          <w:b/>
        </w:rPr>
      </w:pPr>
    </w:p>
    <w:p w:rsidR="00ED7DCC" w:rsidRDefault="00ED7DCC" w:rsidP="00155028">
      <w:pPr>
        <w:pStyle w:val="NoSpacing"/>
        <w:rPr>
          <w:b/>
        </w:rPr>
      </w:pPr>
    </w:p>
    <w:p w:rsidR="00E02464" w:rsidRPr="00155028" w:rsidRDefault="00ED7DCC" w:rsidP="00155028">
      <w:pPr>
        <w:pStyle w:val="NoSpacing"/>
        <w:rPr>
          <w:b/>
        </w:rPr>
      </w:pPr>
      <w:r>
        <w:rPr>
          <w:b/>
        </w:rPr>
        <w:t xml:space="preserve">Other </w:t>
      </w:r>
      <w:r w:rsidR="00155028" w:rsidRPr="00155028">
        <w:rPr>
          <w:b/>
        </w:rPr>
        <w:t>Potential use cases:</w:t>
      </w:r>
    </w:p>
    <w:p w:rsidR="00155028" w:rsidRDefault="00155028" w:rsidP="00155028">
      <w:pPr>
        <w:pStyle w:val="NoSpacing"/>
      </w:pPr>
    </w:p>
    <w:p w:rsidR="00155028" w:rsidRPr="00CA2438" w:rsidRDefault="00155028" w:rsidP="00155028">
      <w:pPr>
        <w:rPr>
          <w:rFonts w:eastAsia="Times New Roman"/>
          <w:u w:val="single"/>
          <w:lang w:val="en-US"/>
        </w:rPr>
      </w:pPr>
      <w:r w:rsidRPr="00CA2438">
        <w:rPr>
          <w:rFonts w:eastAsia="Times New Roman"/>
          <w:u w:val="single"/>
          <w:lang w:val="en-US"/>
        </w:rPr>
        <w:t>Matias:</w:t>
      </w:r>
    </w:p>
    <w:p w:rsidR="00155028" w:rsidRPr="00CA2438" w:rsidRDefault="00155028" w:rsidP="00F10A89">
      <w:pPr>
        <w:pStyle w:val="ListParagraph"/>
        <w:numPr>
          <w:ilvl w:val="0"/>
          <w:numId w:val="26"/>
        </w:numPr>
        <w:jc w:val="both"/>
        <w:rPr>
          <w:rFonts w:eastAsia="Times New Roman"/>
          <w:lang w:val="en-US"/>
        </w:rPr>
      </w:pPr>
      <w:r w:rsidRPr="00CA2438">
        <w:rPr>
          <w:rFonts w:eastAsia="Times New Roman"/>
          <w:lang w:val="en-US"/>
        </w:rPr>
        <w:t xml:space="preserve">TNA: an </w:t>
      </w:r>
      <w:r w:rsidR="00ED7DCC" w:rsidRPr="00CA2438">
        <w:rPr>
          <w:rFonts w:eastAsia="Times New Roman"/>
          <w:lang w:val="en-US"/>
        </w:rPr>
        <w:t>applicant</w:t>
      </w:r>
      <w:r w:rsidRPr="00CA2438">
        <w:rPr>
          <w:rFonts w:eastAsia="Times New Roman"/>
          <w:lang w:val="en-US"/>
        </w:rPr>
        <w:t xml:space="preserve"> searching for a lab which has specific </w:t>
      </w:r>
      <w:r w:rsidR="00ED7DCC" w:rsidRPr="00CA2438">
        <w:rPr>
          <w:rFonts w:eastAsia="Times New Roman"/>
          <w:lang w:val="en-US"/>
        </w:rPr>
        <w:t>equipment</w:t>
      </w:r>
      <w:r w:rsidRPr="00CA2438">
        <w:rPr>
          <w:rFonts w:eastAsia="Times New Roman"/>
          <w:lang w:val="en-US"/>
        </w:rPr>
        <w:t xml:space="preserve"> (e.g. microprobe), does specific experiments (e.g. sandbox), has specific expertise (e.g. fault lubrication)</w:t>
      </w:r>
    </w:p>
    <w:p w:rsidR="00155028" w:rsidRPr="00CA2438" w:rsidRDefault="00155028" w:rsidP="00F10A89">
      <w:pPr>
        <w:pStyle w:val="ListParagraph"/>
        <w:numPr>
          <w:ilvl w:val="0"/>
          <w:numId w:val="26"/>
        </w:numPr>
        <w:jc w:val="both"/>
        <w:rPr>
          <w:rFonts w:eastAsia="Times New Roman"/>
          <w:lang w:val="en-US"/>
        </w:rPr>
      </w:pPr>
      <w:r w:rsidRPr="00CA2438">
        <w:rPr>
          <w:rFonts w:eastAsia="Times New Roman"/>
          <w:lang w:val="en-US"/>
        </w:rPr>
        <w:t>Data: a researcher looking for specific data, e.g. SEM images of minerals in general or (more specific but probably too specific for ICS) SEM images of a certain mineral</w:t>
      </w:r>
    </w:p>
    <w:p w:rsidR="00ED7DCC" w:rsidRDefault="00ED7DCC" w:rsidP="00F10A89">
      <w:pPr>
        <w:pStyle w:val="ListParagraph"/>
        <w:numPr>
          <w:ilvl w:val="0"/>
          <w:numId w:val="26"/>
        </w:numPr>
        <w:jc w:val="both"/>
        <w:rPr>
          <w:rFonts w:eastAsia="Times New Roman"/>
          <w:lang w:val="en-US"/>
        </w:rPr>
      </w:pPr>
      <w:r w:rsidRPr="00CA2438">
        <w:rPr>
          <w:rFonts w:eastAsia="Times New Roman"/>
          <w:lang w:val="en-US"/>
        </w:rPr>
        <w:t xml:space="preserve">Serina is </w:t>
      </w:r>
      <w:r w:rsidR="00CA2438" w:rsidRPr="00CA2438">
        <w:rPr>
          <w:rFonts w:eastAsia="Times New Roman"/>
          <w:lang w:val="en-US"/>
        </w:rPr>
        <w:t>looking for all available data o</w:t>
      </w:r>
      <w:r w:rsidRPr="00CA2438">
        <w:rPr>
          <w:rFonts w:eastAsia="Times New Roman"/>
          <w:lang w:val="en-US"/>
        </w:rPr>
        <w:t xml:space="preserve">n a </w:t>
      </w:r>
      <w:r w:rsidRPr="00CA2438">
        <w:rPr>
          <w:rFonts w:eastAsia="Times New Roman"/>
          <w:lang w:val="en-US"/>
        </w:rPr>
        <w:t>c</w:t>
      </w:r>
      <w:r w:rsidR="00CA2438" w:rsidRPr="00CA2438">
        <w:rPr>
          <w:rFonts w:eastAsia="Times New Roman"/>
          <w:lang w:val="en-US"/>
        </w:rPr>
        <w:t>ertain topic in a given area</w:t>
      </w:r>
      <w:r w:rsidRPr="00CA2438">
        <w:rPr>
          <w:rFonts w:eastAsia="Times New Roman"/>
          <w:lang w:val="en-US"/>
        </w:rPr>
        <w:t>. She draws</w:t>
      </w:r>
      <w:r w:rsidRPr="00CA2438">
        <w:rPr>
          <w:rFonts w:eastAsia="Times New Roman"/>
          <w:lang w:val="en-US"/>
        </w:rPr>
        <w:t xml:space="preserve"> a box on a map in ICS</w:t>
      </w:r>
      <w:r w:rsidRPr="00CA2438">
        <w:rPr>
          <w:rFonts w:eastAsia="Times New Roman"/>
          <w:lang w:val="en-US"/>
        </w:rPr>
        <w:t>-C</w:t>
      </w:r>
      <w:r w:rsidRPr="00CA2438">
        <w:rPr>
          <w:rFonts w:eastAsia="Times New Roman"/>
          <w:lang w:val="en-US"/>
        </w:rPr>
        <w:t xml:space="preserve"> (or click on it and draw a circle, or draw a </w:t>
      </w:r>
      <w:r w:rsidRPr="00CA2438">
        <w:rPr>
          <w:rFonts w:eastAsia="Times New Roman"/>
          <w:lang w:val="en-US"/>
        </w:rPr>
        <w:t>polygon</w:t>
      </w:r>
      <w:r w:rsidRPr="00CA2438">
        <w:rPr>
          <w:rFonts w:eastAsia="Times New Roman"/>
          <w:lang w:val="en-US"/>
        </w:rPr>
        <w:t>)</w:t>
      </w:r>
      <w:r w:rsidRPr="00CA2438">
        <w:rPr>
          <w:rFonts w:eastAsia="Times New Roman"/>
          <w:lang w:val="en-US"/>
        </w:rPr>
        <w:t xml:space="preserve">. Based on the selected area, the individual icons of the TCSs pop-up (in a cluster), from which one or more (depending on which domains Serina is interested in) can be selected. This is an alternative, and possibly more intuitive, way of displaying and filtering the results. Depending on the selection, Serina is forwarded to a list of data sets on the topic </w:t>
      </w:r>
      <w:r w:rsidR="00CA2438" w:rsidRPr="00CA2438">
        <w:rPr>
          <w:rFonts w:eastAsia="Times New Roman"/>
          <w:lang w:val="en-US"/>
        </w:rPr>
        <w:t>of interest in the specific area.</w:t>
      </w:r>
    </w:p>
    <w:p w:rsidR="00CA2438" w:rsidRPr="00F10A89" w:rsidRDefault="00F10A89" w:rsidP="00F10A89">
      <w:pPr>
        <w:pStyle w:val="ListParagraph"/>
        <w:numPr>
          <w:ilvl w:val="0"/>
          <w:numId w:val="26"/>
        </w:numPr>
        <w:jc w:val="both"/>
        <w:rPr>
          <w:rFonts w:eastAsia="Times New Roman" w:cs="Calibri"/>
          <w:lang w:val="en-US"/>
        </w:rPr>
      </w:pPr>
      <w:r>
        <w:rPr>
          <w:rFonts w:eastAsia="Times New Roman"/>
          <w:lang w:val="en-US"/>
        </w:rPr>
        <w:t>A</w:t>
      </w:r>
      <w:r w:rsidRPr="00F10A89">
        <w:rPr>
          <w:rFonts w:eastAsia="Times New Roman"/>
          <w:lang w:val="en-US"/>
        </w:rPr>
        <w:t xml:space="preserve">lternatively we may think about (as also discussed) having a more granular metadata description (e.g. for </w:t>
      </w:r>
      <w:proofErr w:type="spellStart"/>
      <w:r w:rsidRPr="00F10A89">
        <w:rPr>
          <w:rFonts w:eastAsia="Times New Roman"/>
          <w:lang w:val="en-US"/>
        </w:rPr>
        <w:t>geochem</w:t>
      </w:r>
      <w:proofErr w:type="spellEnd"/>
      <w:r w:rsidRPr="00F10A89">
        <w:rPr>
          <w:rFonts w:eastAsia="Times New Roman"/>
          <w:lang w:val="en-US"/>
        </w:rPr>
        <w:t xml:space="preserve">) allowing to visualize (meta)data (i.e. having a limited number of actual data in the metadata), e.g. a histogram of e.g. the &gt;silica content or &gt;age of &gt;volcanic rocks or &gt;basalts in that specific area, a </w:t>
      </w:r>
      <w:proofErr w:type="spellStart"/>
      <w:r w:rsidRPr="00F10A89">
        <w:rPr>
          <w:rFonts w:eastAsia="Times New Roman"/>
          <w:lang w:val="en-US"/>
        </w:rPr>
        <w:t>streckeisen</w:t>
      </w:r>
      <w:proofErr w:type="spellEnd"/>
      <w:r w:rsidRPr="00F10A89">
        <w:rPr>
          <w:rFonts w:eastAsia="Times New Roman"/>
          <w:lang w:val="en-US"/>
        </w:rPr>
        <w:t xml:space="preserve"> (QAPF) diagram or whatever analytical people are used to plot with rather high-order chemical components (main elements etc.)!?</w:t>
      </w:r>
    </w:p>
    <w:p w:rsidR="00ED7DCC" w:rsidRPr="00155028" w:rsidRDefault="00ED7DCC" w:rsidP="00155028">
      <w:pPr>
        <w:rPr>
          <w:rFonts w:eastAsia="Times New Roman"/>
          <w:lang w:val="en-US"/>
        </w:rPr>
      </w:pPr>
    </w:p>
    <w:p w:rsidR="00155028" w:rsidRDefault="00155028" w:rsidP="00155028">
      <w:pPr>
        <w:pStyle w:val="NoSpacing"/>
      </w:pPr>
    </w:p>
    <w:p w:rsidR="007413BA" w:rsidRPr="007413BA" w:rsidRDefault="007413BA" w:rsidP="007413BA">
      <w:pPr>
        <w:rPr>
          <w:lang w:val="en-US"/>
        </w:rPr>
      </w:pPr>
      <w:r w:rsidRPr="007413BA">
        <w:rPr>
          <w:lang w:val="en-US"/>
        </w:rPr>
        <w:t xml:space="preserve">Use case idea (brainstorm </w:t>
      </w:r>
      <w:proofErr w:type="spellStart"/>
      <w:r w:rsidRPr="007413BA">
        <w:rPr>
          <w:lang w:val="en-US"/>
        </w:rPr>
        <w:t>Annique</w:t>
      </w:r>
      <w:proofErr w:type="spellEnd"/>
      <w:r w:rsidRPr="007413BA">
        <w:rPr>
          <w:lang w:val="en-US"/>
        </w:rPr>
        <w:t xml:space="preserve"> EPOS IP meeting Barcelona November 2018):</w:t>
      </w:r>
    </w:p>
    <w:p w:rsidR="007413BA" w:rsidRDefault="007413BA" w:rsidP="007413BA">
      <w:pPr>
        <w:pStyle w:val="ListParagraph"/>
        <w:numPr>
          <w:ilvl w:val="0"/>
          <w:numId w:val="15"/>
        </w:numPr>
      </w:pPr>
      <w:proofErr w:type="spellStart"/>
      <w:r>
        <w:t>Shapefiles</w:t>
      </w:r>
      <w:proofErr w:type="spellEnd"/>
      <w:r>
        <w:t xml:space="preserve"> geologische kaart</w:t>
      </w:r>
    </w:p>
    <w:p w:rsidR="007413BA" w:rsidRDefault="007413BA" w:rsidP="007413BA">
      <w:pPr>
        <w:pStyle w:val="ListParagraph"/>
        <w:numPr>
          <w:ilvl w:val="0"/>
          <w:numId w:val="15"/>
        </w:numPr>
      </w:pPr>
      <w:r>
        <w:t>Data erop geprojecteerd</w:t>
      </w:r>
    </w:p>
    <w:p w:rsidR="007413BA" w:rsidRDefault="007413BA" w:rsidP="007413BA">
      <w:pPr>
        <w:pStyle w:val="ListParagraph"/>
        <w:numPr>
          <w:ilvl w:val="0"/>
          <w:numId w:val="15"/>
        </w:numPr>
      </w:pPr>
      <w:r>
        <w:t xml:space="preserve">Per geologische unit/tijdschaal </w:t>
      </w:r>
    </w:p>
    <w:p w:rsidR="007413BA" w:rsidRDefault="007413BA" w:rsidP="007413BA">
      <w:pPr>
        <w:pStyle w:val="ListParagraph"/>
        <w:numPr>
          <w:ilvl w:val="0"/>
          <w:numId w:val="15"/>
        </w:numPr>
      </w:pPr>
      <w:r>
        <w:t>+ back-in-time</w:t>
      </w:r>
    </w:p>
    <w:p w:rsidR="007413BA" w:rsidRDefault="007413BA" w:rsidP="007413BA">
      <w:pPr>
        <w:pStyle w:val="ListParagraph"/>
        <w:numPr>
          <w:ilvl w:val="0"/>
          <w:numId w:val="15"/>
        </w:numPr>
      </w:pPr>
      <w:r>
        <w:t>Export functie (selecteren van bepaalde datasets/subset)</w:t>
      </w:r>
    </w:p>
    <w:p w:rsidR="007413BA" w:rsidRPr="00D35FBD" w:rsidRDefault="007413BA" w:rsidP="007413BA">
      <w:pPr>
        <w:pStyle w:val="ListParagraph"/>
        <w:numPr>
          <w:ilvl w:val="0"/>
          <w:numId w:val="15"/>
        </w:numPr>
      </w:pPr>
      <w:r>
        <w:t xml:space="preserve">Mogelijkheid om zelfde soort data ‘aan’ te zetten voor de hele wereld (bijvoorbeeld </w:t>
      </w:r>
      <w:proofErr w:type="spellStart"/>
      <w:r>
        <w:t>global</w:t>
      </w:r>
      <w:proofErr w:type="spellEnd"/>
      <w:r>
        <w:t xml:space="preserve"> datasets </w:t>
      </w:r>
      <w:proofErr w:type="spellStart"/>
      <w:r>
        <w:t>paleomag</w:t>
      </w:r>
      <w:proofErr w:type="spellEnd"/>
      <w:r>
        <w:t xml:space="preserve"> Krijt </w:t>
      </w:r>
      <w:r w:rsidRPr="00CE2F6B">
        <w:sym w:font="Wingdings" w:char="F0E0"/>
      </w:r>
      <w:r>
        <w:t xml:space="preserve"> kijken waar nog niks gedaan is).</w:t>
      </w:r>
    </w:p>
    <w:p w:rsidR="007413BA" w:rsidRPr="007413BA" w:rsidRDefault="007413BA" w:rsidP="00155028">
      <w:pPr>
        <w:pStyle w:val="NoSpacing"/>
        <w:rPr>
          <w:lang w:val="nl-NL"/>
        </w:rPr>
      </w:pPr>
      <w:bookmarkStart w:id="2" w:name="_GoBack"/>
      <w:bookmarkEnd w:id="2"/>
    </w:p>
    <w:p w:rsidR="00155028" w:rsidRPr="007413BA" w:rsidRDefault="00155028" w:rsidP="00155028">
      <w:pPr>
        <w:pStyle w:val="NoSpacing"/>
        <w:rPr>
          <w:lang w:val="nl-NL"/>
        </w:rPr>
      </w:pPr>
    </w:p>
    <w:sectPr w:rsidR="00155028" w:rsidRPr="007413BA" w:rsidSect="0017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8B8"/>
    <w:multiLevelType w:val="hybridMultilevel"/>
    <w:tmpl w:val="53A4308A"/>
    <w:lvl w:ilvl="0" w:tplc="B3380CFA">
      <w:start w:val="1"/>
      <w:numFmt w:val="decimal"/>
      <w:lvlText w:val="%1.a"/>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2" w15:restartNumberingAfterBreak="0">
    <w:nsid w:val="168B1687"/>
    <w:multiLevelType w:val="hybridMultilevel"/>
    <w:tmpl w:val="79D44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80DD7"/>
    <w:multiLevelType w:val="hybridMultilevel"/>
    <w:tmpl w:val="433CD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00B31"/>
    <w:multiLevelType w:val="hybridMultilevel"/>
    <w:tmpl w:val="E5BCF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12745C"/>
    <w:multiLevelType w:val="hybridMultilevel"/>
    <w:tmpl w:val="7962293E"/>
    <w:lvl w:ilvl="0" w:tplc="143A3F4A">
      <w:start w:val="1"/>
      <w:numFmt w:val="decimal"/>
      <w:lvlText w:val="%1.b"/>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0596B"/>
    <w:multiLevelType w:val="hybridMultilevel"/>
    <w:tmpl w:val="ECB20A14"/>
    <w:lvl w:ilvl="0" w:tplc="2D22C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72ED6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D144C"/>
    <w:multiLevelType w:val="hybridMultilevel"/>
    <w:tmpl w:val="CAF4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26133"/>
    <w:multiLevelType w:val="hybridMultilevel"/>
    <w:tmpl w:val="DA82629C"/>
    <w:lvl w:ilvl="0" w:tplc="B9B26B0A">
      <w:start w:val="1"/>
      <w:numFmt w:val="decimal"/>
      <w:lvlText w:val="%1.b"/>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13EF6"/>
    <w:multiLevelType w:val="hybridMultilevel"/>
    <w:tmpl w:val="726C38DA"/>
    <w:lvl w:ilvl="0" w:tplc="2D22C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D82D35"/>
    <w:multiLevelType w:val="hybridMultilevel"/>
    <w:tmpl w:val="0F5A4E9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5C427E1"/>
    <w:multiLevelType w:val="hybridMultilevel"/>
    <w:tmpl w:val="433CD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004C35"/>
    <w:multiLevelType w:val="hybridMultilevel"/>
    <w:tmpl w:val="531E0FC2"/>
    <w:lvl w:ilvl="0" w:tplc="5BF88C50">
      <w:start w:val="1"/>
      <w:numFmt w:val="bullet"/>
      <w:lvlText w:val="-"/>
      <w:lvlJc w:val="left"/>
      <w:pPr>
        <w:ind w:left="720" w:hanging="360"/>
      </w:pPr>
      <w:rPr>
        <w:rFonts w:ascii="Times New Roman" w:eastAsia="Times New Roman" w:hAnsi="Times New Roman" w:cs="Times New Roman" w:hint="default"/>
        <w:b/>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2"/>
  </w:num>
  <w:num w:numId="17">
    <w:abstractNumId w:val="3"/>
  </w:num>
  <w:num w:numId="18">
    <w:abstractNumId w:val="7"/>
  </w:num>
  <w:num w:numId="19">
    <w:abstractNumId w:val="13"/>
  </w:num>
  <w:num w:numId="20">
    <w:abstractNumId w:val="5"/>
  </w:num>
  <w:num w:numId="21">
    <w:abstractNumId w:val="9"/>
  </w:num>
  <w:num w:numId="22">
    <w:abstractNumId w:val="0"/>
  </w:num>
  <w:num w:numId="23">
    <w:abstractNumId w:val="8"/>
  </w:num>
  <w:num w:numId="24">
    <w:abstractNumId w:val="12"/>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28"/>
    <w:rsid w:val="000058CA"/>
    <w:rsid w:val="00155028"/>
    <w:rsid w:val="001760B4"/>
    <w:rsid w:val="003C0064"/>
    <w:rsid w:val="004F1EC2"/>
    <w:rsid w:val="007413BA"/>
    <w:rsid w:val="00776B23"/>
    <w:rsid w:val="008C01DA"/>
    <w:rsid w:val="009A619A"/>
    <w:rsid w:val="00B43DD1"/>
    <w:rsid w:val="00B80DB4"/>
    <w:rsid w:val="00CA2438"/>
    <w:rsid w:val="00ED7DCC"/>
    <w:rsid w:val="00F10A89"/>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4C54"/>
  <w15:chartTrackingRefBased/>
  <w15:docId w15:val="{9D4AEAA8-1E72-4B90-854F-71242043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028"/>
    <w:pPr>
      <w:spacing w:after="0" w:line="240" w:lineRule="auto"/>
    </w:pPr>
    <w:rPr>
      <w:rFonts w:ascii="Calibri" w:hAnsi="Calibri" w:cs="Calibri"/>
      <w:color w:val="000000"/>
      <w:lang w:val="nl-NL" w:eastAsia="nl-NL"/>
    </w:rPr>
  </w:style>
  <w:style w:type="paragraph" w:styleId="Heading1">
    <w:name w:val="heading 1"/>
    <w:basedOn w:val="Normal"/>
    <w:next w:val="Normal"/>
    <w:link w:val="Heading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Cs w:val="20"/>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line="390" w:lineRule="exact"/>
      <w:ind w:left="1928"/>
      <w:outlineLvl w:val="1"/>
    </w:pPr>
    <w:rPr>
      <w:rFonts w:asciiTheme="majorHAnsi" w:eastAsia="Times" w:hAnsiTheme="majorHAnsi" w:cs="Times New Roman"/>
      <w:b/>
      <w:szCs w:val="20"/>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line="390" w:lineRule="exact"/>
      <w:ind w:left="1928"/>
      <w:outlineLvl w:val="0"/>
    </w:pPr>
    <w:rPr>
      <w:rFonts w:asciiTheme="majorHAnsi" w:eastAsia="Times" w:hAnsiTheme="majorHAnsi" w:cs="Times New Roman"/>
      <w:b/>
      <w:sz w:val="26"/>
      <w:szCs w:val="20"/>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paragraph" w:styleId="NoSpacing">
    <w:name w:val="No Spacing"/>
    <w:uiPriority w:val="1"/>
    <w:qFormat/>
    <w:rsid w:val="00155028"/>
    <w:pPr>
      <w:spacing w:after="0" w:line="240" w:lineRule="auto"/>
    </w:pPr>
    <w:rPr>
      <w:sz w:val="18"/>
    </w:rPr>
  </w:style>
  <w:style w:type="character" w:styleId="Hyperlink">
    <w:name w:val="Hyperlink"/>
    <w:rsid w:val="00ED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267">
      <w:bodyDiv w:val="1"/>
      <w:marLeft w:val="0"/>
      <w:marRight w:val="0"/>
      <w:marTop w:val="0"/>
      <w:marBottom w:val="0"/>
      <w:divBdr>
        <w:top w:val="none" w:sz="0" w:space="0" w:color="auto"/>
        <w:left w:val="none" w:sz="0" w:space="0" w:color="auto"/>
        <w:bottom w:val="none" w:sz="0" w:space="0" w:color="auto"/>
        <w:right w:val="none" w:sz="0" w:space="0" w:color="auto"/>
      </w:divBdr>
    </w:div>
    <w:div w:id="1854150138">
      <w:bodyDiv w:val="1"/>
      <w:marLeft w:val="0"/>
      <w:marRight w:val="0"/>
      <w:marTop w:val="0"/>
      <w:marBottom w:val="0"/>
      <w:divBdr>
        <w:top w:val="none" w:sz="0" w:space="0" w:color="auto"/>
        <w:left w:val="none" w:sz="0" w:space="0" w:color="auto"/>
        <w:bottom w:val="none" w:sz="0" w:space="0" w:color="auto"/>
        <w:right w:val="none" w:sz="0" w:space="0" w:color="auto"/>
      </w:divBdr>
    </w:div>
    <w:div w:id="19143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doi:10.5880/GFZ.4.1.2016.0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cidoc.gfz-potsdam.de/ir/item/escidoc:1423018/components/component/escidoc:1453897/co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cidoc.gfz-potsdam.de/ir/item/escidoc:1423018/components/component/escidoc:1453898/content" TargetMode="External"/><Relationship Id="rId11" Type="http://schemas.openxmlformats.org/officeDocument/2006/relationships/hyperlink" Target="http://doi.org/doi:10.5880/fidgeo.2017.012" TargetMode="External"/><Relationship Id="rId5" Type="http://schemas.openxmlformats.org/officeDocument/2006/relationships/hyperlink" Target="http://doi.org/doi:10.5880/GFZ.4.1.2016.002" TargetMode="External"/><Relationship Id="rId10" Type="http://schemas.openxmlformats.org/officeDocument/2006/relationships/hyperlink" Target="http://escidoc.gfz-potsdam.de/ir/item/escidoc:1423017/components/component/escidoc:1453894/content" TargetMode="External"/><Relationship Id="rId4" Type="http://schemas.openxmlformats.org/officeDocument/2006/relationships/webSettings" Target="webSettings.xml"/><Relationship Id="rId9" Type="http://schemas.openxmlformats.org/officeDocument/2006/relationships/hyperlink" Target="http://escidoc.gfz-potsdam.de/ir/item/escidoc:1423017/components/component/escidoc:1453892/conten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Times New Roman"/>
      </a:majorFont>
      <a:minorFont>
        <a:latin typeface="Verdana"/>
        <a:ea typeface=""/>
        <a:cs typeface="Times New Roma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717D4382</Template>
  <TotalTime>0</TotalTime>
  <Pages>8</Pages>
  <Words>2874</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Wessels, R.J.F. (Richard)</dc:creator>
  <cp:keywords/>
  <dc:description/>
  <cp:lastModifiedBy>Wessels, R.J.F. (Richard)</cp:lastModifiedBy>
  <cp:revision>3</cp:revision>
  <dcterms:created xsi:type="dcterms:W3CDTF">2019-01-15T12:01:00Z</dcterms:created>
  <dcterms:modified xsi:type="dcterms:W3CDTF">2019-02-05T13:06:00Z</dcterms:modified>
</cp:coreProperties>
</file>